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3F4DC" w14:textId="77777777" w:rsidR="00906F8C" w:rsidRDefault="00906F8C" w:rsidP="004771C9">
      <w:pPr>
        <w:pStyle w:val="Vireliouraai"/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29510387" wp14:editId="24011C60">
            <wp:extent cx="640800" cy="734400"/>
            <wp:effectExtent l="0" t="0" r="6985" b="8890"/>
            <wp:docPr id="1" name="Picture 1" descr="KTU logo_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U logo_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9830" r="11285" b="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0" cy="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7ED4" w14:textId="77777777" w:rsidR="00D560C9" w:rsidRPr="00844988" w:rsidRDefault="00906F8C" w:rsidP="00906F8C">
      <w:pPr>
        <w:pStyle w:val="Vireliouraaiparykintas"/>
      </w:pPr>
      <w:r w:rsidRPr="00844988">
        <w:t>Kauno technologijos universitetas</w:t>
      </w:r>
    </w:p>
    <w:p w14:paraId="613F5BDD" w14:textId="77777777" w:rsidR="00D560C9" w:rsidRPr="00844988" w:rsidRDefault="00906F8C" w:rsidP="00906F8C">
      <w:pPr>
        <w:pStyle w:val="Vireliouraai"/>
      </w:pPr>
      <w:r>
        <w:t xml:space="preserve">Informatikos </w:t>
      </w:r>
      <w:r w:rsidRPr="00906F8C">
        <w:t>fakultetas</w:t>
      </w:r>
    </w:p>
    <w:p w14:paraId="56B406C0" w14:textId="77777777" w:rsidR="00D560C9" w:rsidRPr="00906F8C" w:rsidRDefault="00D560C9" w:rsidP="00906F8C">
      <w:pPr>
        <w:pStyle w:val="Vireliouraai"/>
      </w:pPr>
    </w:p>
    <w:p w14:paraId="5373C8F1" w14:textId="77777777" w:rsidR="00D560C9" w:rsidRPr="00906F8C" w:rsidRDefault="00D560C9" w:rsidP="00906F8C">
      <w:pPr>
        <w:pStyle w:val="Vireliouraai"/>
      </w:pPr>
    </w:p>
    <w:p w14:paraId="1BF0B38C" w14:textId="77777777" w:rsidR="00D560C9" w:rsidRPr="00906F8C" w:rsidRDefault="00D560C9" w:rsidP="00906F8C">
      <w:pPr>
        <w:pStyle w:val="Vireliouraai"/>
      </w:pPr>
    </w:p>
    <w:p w14:paraId="7C24CE35" w14:textId="77777777" w:rsidR="00D560C9" w:rsidRPr="00906F8C" w:rsidRDefault="00D560C9" w:rsidP="00906F8C">
      <w:pPr>
        <w:pStyle w:val="Vireliouraai"/>
      </w:pPr>
    </w:p>
    <w:p w14:paraId="2B07CAFB" w14:textId="77777777" w:rsidR="00D560C9" w:rsidRPr="00906F8C" w:rsidRDefault="00D560C9" w:rsidP="00906F8C">
      <w:pPr>
        <w:pStyle w:val="Vireliouraai"/>
      </w:pPr>
    </w:p>
    <w:p w14:paraId="6502BF3F" w14:textId="77777777" w:rsidR="00D560C9" w:rsidRPr="00906F8C" w:rsidRDefault="00D560C9" w:rsidP="00906F8C">
      <w:pPr>
        <w:pStyle w:val="Vireliouraai"/>
      </w:pPr>
    </w:p>
    <w:p w14:paraId="356FB957" w14:textId="77777777" w:rsidR="004C3D88" w:rsidRPr="00906F8C" w:rsidRDefault="004C3D88" w:rsidP="00906F8C">
      <w:pPr>
        <w:pStyle w:val="Vireliouraai"/>
      </w:pPr>
    </w:p>
    <w:p w14:paraId="1A261633" w14:textId="77777777" w:rsidR="004C3D88" w:rsidRPr="00906F8C" w:rsidRDefault="004C3D88" w:rsidP="00906F8C">
      <w:pPr>
        <w:pStyle w:val="Vireliouraai"/>
      </w:pPr>
    </w:p>
    <w:p w14:paraId="422E62F7" w14:textId="77777777" w:rsidR="00D560C9" w:rsidRPr="00906F8C" w:rsidRDefault="00D560C9" w:rsidP="00906F8C">
      <w:pPr>
        <w:pStyle w:val="Vireliouraai"/>
      </w:pPr>
    </w:p>
    <w:p w14:paraId="08977FAA" w14:textId="77777777" w:rsidR="00D560C9" w:rsidRPr="00906F8C" w:rsidRDefault="00D560C9" w:rsidP="00906F8C">
      <w:pPr>
        <w:pStyle w:val="Vireliouraai"/>
      </w:pPr>
    </w:p>
    <w:p w14:paraId="37095FBF" w14:textId="77777777" w:rsidR="00D560C9" w:rsidRPr="00906F8C" w:rsidRDefault="00D560C9" w:rsidP="00906F8C">
      <w:pPr>
        <w:pStyle w:val="Vireliouraai"/>
      </w:pPr>
    </w:p>
    <w:p w14:paraId="7DAAE4B2" w14:textId="77777777" w:rsidR="004C3D88" w:rsidRPr="00844988" w:rsidRDefault="00906F8C" w:rsidP="004771C9">
      <w:pPr>
        <w:pStyle w:val="Ataskaitospavadinimas"/>
      </w:pPr>
      <w:r>
        <w:t>Objektinis programavimas</w:t>
      </w:r>
      <w:r w:rsidR="009E0401">
        <w:t xml:space="preserve"> </w:t>
      </w:r>
      <w:r w:rsidR="00970322">
        <w:t>I</w:t>
      </w:r>
      <w:r w:rsidR="009E0401">
        <w:t xml:space="preserve"> (P175B118</w:t>
      </w:r>
      <w:r w:rsidR="00D5274E" w:rsidRPr="00844988">
        <w:t>)</w:t>
      </w:r>
    </w:p>
    <w:p w14:paraId="2014775A" w14:textId="77777777" w:rsidR="00D560C9" w:rsidRPr="00844988" w:rsidRDefault="00906F8C" w:rsidP="004771C9">
      <w:pPr>
        <w:pStyle w:val="Ataskaita"/>
      </w:pPr>
      <w:r>
        <w:t>Laboratorinių darbų ataskaita</w:t>
      </w:r>
    </w:p>
    <w:p w14:paraId="4C3386BF" w14:textId="77777777" w:rsidR="00D560C9" w:rsidRPr="00844988" w:rsidRDefault="00D560C9" w:rsidP="004771C9">
      <w:pPr>
        <w:pStyle w:val="Vireliouraai"/>
      </w:pPr>
    </w:p>
    <w:p w14:paraId="6FC51910" w14:textId="77777777" w:rsidR="00D560C9" w:rsidRPr="00844988" w:rsidRDefault="00D560C9" w:rsidP="004771C9">
      <w:pPr>
        <w:pStyle w:val="Vireliouraai"/>
      </w:pPr>
    </w:p>
    <w:p w14:paraId="775F662F" w14:textId="77777777" w:rsidR="00D560C9" w:rsidRPr="00844988" w:rsidRDefault="00D560C9" w:rsidP="004771C9">
      <w:pPr>
        <w:pStyle w:val="Vireliouraai"/>
      </w:pPr>
    </w:p>
    <w:p w14:paraId="21DFFE28" w14:textId="77777777" w:rsidR="00D560C9" w:rsidRPr="00844988" w:rsidRDefault="00D560C9" w:rsidP="00C423D0">
      <w:pPr>
        <w:pStyle w:val="Autorirmasvirutinis"/>
      </w:pPr>
    </w:p>
    <w:p w14:paraId="2925F95B" w14:textId="2BFB297F" w:rsidR="00B9724D" w:rsidRDefault="00A0560D" w:rsidP="00A0560D">
      <w:pPr>
        <w:pStyle w:val="Autoriusparykintas"/>
      </w:pPr>
      <w:r>
        <w:fldChar w:fldCharType="begin">
          <w:ffData>
            <w:name w:val="Pavarde1"/>
            <w:enabled/>
            <w:calcOnExit w:val="0"/>
            <w:helpText w:type="text" w:val="Įveskite savo vardą ir pavardę"/>
            <w:statusText w:type="text" w:val="Įveskite savo vardą ir pavardę"/>
            <w:textInput>
              <w:default w:val="Studento Vardas Pavardė Ir Akad. Gr."/>
            </w:textInput>
          </w:ffData>
        </w:fldChar>
      </w:r>
      <w:bookmarkStart w:id="1" w:name="Pavarde1"/>
      <w:r>
        <w:instrText xml:space="preserve"> FORMTEXT </w:instrText>
      </w:r>
      <w:r>
        <w:fldChar w:fldCharType="separate"/>
      </w:r>
      <w:r w:rsidR="00782E9F">
        <w:t>Normantas Stankevičius</w:t>
      </w:r>
      <w:r w:rsidR="00F57CA1">
        <w:t xml:space="preserve"> </w:t>
      </w:r>
      <w:r w:rsidR="00F57CA1" w:rsidRPr="00F57CA1">
        <w:t xml:space="preserve">IFF-1/4 </w:t>
      </w:r>
      <w:r>
        <w:fldChar w:fldCharType="end"/>
      </w:r>
      <w:bookmarkEnd w:id="1"/>
    </w:p>
    <w:p w14:paraId="30DBF412" w14:textId="77777777" w:rsidR="0045736B" w:rsidRDefault="00D665F7" w:rsidP="0045736B">
      <w:pPr>
        <w:pStyle w:val="Autorius"/>
      </w:pPr>
      <w:r>
        <w:fldChar w:fldCharType="begin">
          <w:ffData>
            <w:name w:val="Dropdown2"/>
            <w:enabled/>
            <w:calcOnExit w:val="0"/>
            <w:ddList>
              <w:result w:val="1"/>
              <w:listEntry w:val="Studentė/Studentas"/>
              <w:listEntry w:val="Studentas"/>
              <w:listEntry w:val="Studentė"/>
            </w:ddList>
          </w:ffData>
        </w:fldChar>
      </w:r>
      <w:bookmarkStart w:id="2" w:name="Dropdown2"/>
      <w:r>
        <w:instrText xml:space="preserve"> FORMDROPDOWN </w:instrText>
      </w:r>
      <w:r w:rsidR="009D2302">
        <w:fldChar w:fldCharType="separate"/>
      </w:r>
      <w:r>
        <w:fldChar w:fldCharType="end"/>
      </w:r>
      <w:bookmarkEnd w:id="2"/>
    </w:p>
    <w:p w14:paraId="012F327B" w14:textId="77777777" w:rsidR="00D560C9" w:rsidRPr="0052026C" w:rsidRDefault="00D560C9" w:rsidP="00EB5168">
      <w:pPr>
        <w:pStyle w:val="Autorius"/>
      </w:pPr>
    </w:p>
    <w:p w14:paraId="0AB0474B" w14:textId="77777777" w:rsidR="00D560C9" w:rsidRDefault="00C804C0" w:rsidP="0045736B">
      <w:pPr>
        <w:pStyle w:val="Autoriusparykintas"/>
      </w:pPr>
      <w:r>
        <w:fldChar w:fldCharType="begin">
          <w:ffData>
            <w:name w:val="Destytojas"/>
            <w:enabled/>
            <w:calcOnExit w:val="0"/>
            <w:helpText w:type="text" w:val="Įveskite laborastorinių darbų dėstytojo pareigas, vardą ir pavardę."/>
            <w:statusText w:type="text" w:val="Įveskite laborastorinių darbų dėstytojo pareigas, vardą ir pavardę."/>
            <w:textInput>
              <w:default w:val="Pareigų Sutrumpinimas Vardas Pavardė"/>
              <w:format w:val="TITLE CASE"/>
            </w:textInput>
          </w:ffData>
        </w:fldChar>
      </w:r>
      <w:bookmarkStart w:id="3" w:name="Destytojas"/>
      <w:r>
        <w:instrText xml:space="preserve"> FORMTEXT </w:instrText>
      </w:r>
      <w:r>
        <w:fldChar w:fldCharType="separate"/>
      </w:r>
      <w:r w:rsidR="00254120">
        <w:rPr>
          <w:noProof/>
        </w:rPr>
        <w:t>Lekt. Kęstutis Simonavičius</w:t>
      </w:r>
      <w:r>
        <w:fldChar w:fldCharType="end"/>
      </w:r>
      <w:bookmarkEnd w:id="3"/>
    </w:p>
    <w:p w14:paraId="27ABBAFA" w14:textId="77777777" w:rsidR="0045736B" w:rsidRPr="0052026C" w:rsidRDefault="00D665F7" w:rsidP="00EB5168">
      <w:pPr>
        <w:pStyle w:val="Autorius"/>
      </w:pPr>
      <w:r>
        <w:fldChar w:fldCharType="begin">
          <w:ffData>
            <w:name w:val="Dropdown1"/>
            <w:enabled/>
            <w:calcOnExit w:val="0"/>
            <w:ddList>
              <w:result w:val="2"/>
              <w:listEntry w:val="Dėstytoja / Dėstytojas"/>
              <w:listEntry w:val="Dėstytoja"/>
              <w:listEntry w:val="Dėstytojas"/>
            </w:ddList>
          </w:ffData>
        </w:fldChar>
      </w:r>
      <w:bookmarkStart w:id="4" w:name="Dropdown1"/>
      <w:r>
        <w:instrText xml:space="preserve"> FORMDROPDOWN </w:instrText>
      </w:r>
      <w:r w:rsidR="009D2302">
        <w:fldChar w:fldCharType="separate"/>
      </w:r>
      <w:r>
        <w:fldChar w:fldCharType="end"/>
      </w:r>
      <w:bookmarkEnd w:id="4"/>
    </w:p>
    <w:p w14:paraId="0230C6AD" w14:textId="77777777" w:rsidR="00CD58DB" w:rsidRPr="00844988" w:rsidRDefault="00CD58DB" w:rsidP="00C423D0">
      <w:pPr>
        <w:pStyle w:val="Autorirmasapatinis"/>
      </w:pPr>
    </w:p>
    <w:p w14:paraId="24429F5F" w14:textId="77777777" w:rsidR="00D560C9" w:rsidRPr="00844988" w:rsidRDefault="00D560C9" w:rsidP="004771C9">
      <w:pPr>
        <w:pStyle w:val="Vireliouraai"/>
      </w:pPr>
    </w:p>
    <w:p w14:paraId="2AE8CA68" w14:textId="77777777" w:rsidR="00D560C9" w:rsidRPr="00844988" w:rsidRDefault="00D560C9" w:rsidP="004771C9">
      <w:pPr>
        <w:pStyle w:val="Vireliouraai"/>
      </w:pPr>
    </w:p>
    <w:p w14:paraId="3FA9C42C" w14:textId="77777777" w:rsidR="00CD58DB" w:rsidRDefault="00CD58DB" w:rsidP="004771C9">
      <w:pPr>
        <w:pStyle w:val="Vireliouraai"/>
      </w:pPr>
    </w:p>
    <w:p w14:paraId="6ED799A5" w14:textId="77777777" w:rsidR="00CD58DB" w:rsidRDefault="00CD58DB" w:rsidP="004771C9">
      <w:pPr>
        <w:pStyle w:val="Vireliouraai"/>
      </w:pPr>
    </w:p>
    <w:p w14:paraId="602E4660" w14:textId="77777777" w:rsidR="00A0560D" w:rsidRDefault="00A0560D" w:rsidP="004771C9">
      <w:pPr>
        <w:pStyle w:val="Vireliouraai"/>
      </w:pPr>
    </w:p>
    <w:p w14:paraId="6A4EBF64" w14:textId="77777777" w:rsidR="00A0560D" w:rsidRDefault="00A0560D" w:rsidP="004771C9">
      <w:pPr>
        <w:pStyle w:val="Vireliouraai"/>
      </w:pPr>
    </w:p>
    <w:p w14:paraId="6A115C75" w14:textId="77777777" w:rsidR="00A0560D" w:rsidRDefault="00A0560D" w:rsidP="004771C9">
      <w:pPr>
        <w:pStyle w:val="Vireliouraai"/>
      </w:pPr>
    </w:p>
    <w:p w14:paraId="3714DB62" w14:textId="77777777" w:rsidR="00A0560D" w:rsidRDefault="00A0560D" w:rsidP="004771C9">
      <w:pPr>
        <w:pStyle w:val="Vireliouraai"/>
      </w:pPr>
    </w:p>
    <w:p w14:paraId="36310124" w14:textId="77777777" w:rsidR="00A0560D" w:rsidRDefault="00A0560D" w:rsidP="004771C9">
      <w:pPr>
        <w:pStyle w:val="Vireliouraai"/>
      </w:pPr>
    </w:p>
    <w:p w14:paraId="110580F2" w14:textId="77777777" w:rsidR="00CD58DB" w:rsidRDefault="00CD58DB" w:rsidP="004771C9">
      <w:pPr>
        <w:pStyle w:val="Vireliouraai"/>
      </w:pPr>
    </w:p>
    <w:p w14:paraId="1B30869A" w14:textId="77777777" w:rsidR="0052026C" w:rsidRPr="00844988" w:rsidRDefault="0052026C" w:rsidP="004771C9">
      <w:pPr>
        <w:pStyle w:val="Vireliouraai"/>
      </w:pPr>
    </w:p>
    <w:p w14:paraId="2FA88EC0" w14:textId="131454B9" w:rsidR="0052026C" w:rsidRDefault="00906F8C" w:rsidP="00906F8C">
      <w:pPr>
        <w:pStyle w:val="Vireliouraaiparykintas"/>
      </w:pPr>
      <w:r w:rsidRPr="00844988">
        <w:t xml:space="preserve">Kaunas </w:t>
      </w:r>
      <w:r w:rsidR="00727B09">
        <w:fldChar w:fldCharType="begin"/>
      </w:r>
      <w:r w:rsidR="00727B09">
        <w:instrText xml:space="preserve"> TIME \@ "yyyy" </w:instrText>
      </w:r>
      <w:r w:rsidR="00727B09">
        <w:fldChar w:fldCharType="separate"/>
      </w:r>
      <w:r w:rsidR="000B7C26">
        <w:rPr>
          <w:noProof/>
        </w:rPr>
        <w:t>2021</w:t>
      </w:r>
      <w:r w:rsidR="00727B09">
        <w:fldChar w:fldCharType="end"/>
      </w:r>
    </w:p>
    <w:p w14:paraId="70791631" w14:textId="77777777" w:rsidR="0052026C" w:rsidRDefault="0052026C" w:rsidP="0015714D">
      <w:pPr>
        <w:sectPr w:rsidR="0052026C" w:rsidSect="00906F8C">
          <w:footerReference w:type="even" r:id="rId9"/>
          <w:footerReference w:type="default" r:id="rId10"/>
          <w:headerReference w:type="first" r:id="rId11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705549B6" w14:textId="77777777" w:rsidR="00D560C9" w:rsidRPr="0015714D" w:rsidRDefault="00D560C9" w:rsidP="004771C9">
      <w:pPr>
        <w:pStyle w:val="Vireliouraai"/>
      </w:pPr>
      <w:r w:rsidRPr="00844988">
        <w:lastRenderedPageBreak/>
        <w:t>TURINYS</w:t>
      </w:r>
    </w:p>
    <w:p w14:paraId="12F9CB53" w14:textId="77777777" w:rsidR="00291C8F" w:rsidRPr="00844988" w:rsidRDefault="00291C8F" w:rsidP="0052026C"/>
    <w:p w14:paraId="13F9DA8A" w14:textId="77777777" w:rsidR="00572435" w:rsidRDefault="00572435">
      <w:pPr>
        <w:pStyle w:val="TOC1"/>
        <w:sectPr w:rsidR="00572435" w:rsidSect="00906F8C">
          <w:footerReference w:type="first" r:id="rId12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73419A20" w14:textId="677B028C" w:rsidR="00D665F7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 w:rsidRPr="00EB5168">
        <w:lastRenderedPageBreak/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D665F7">
        <w:rPr>
          <w:noProof/>
        </w:rPr>
        <w:t>1.</w:t>
      </w:r>
      <w:r w:rsidR="00D665F7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 w:rsidR="00D665F7">
        <w:rPr>
          <w:noProof/>
        </w:rPr>
        <w:t>Duomenų klasė</w:t>
      </w:r>
      <w:r w:rsidR="00D665F7">
        <w:rPr>
          <w:noProof/>
        </w:rPr>
        <w:tab/>
      </w:r>
      <w:r w:rsidR="00D665F7">
        <w:rPr>
          <w:noProof/>
        </w:rPr>
        <w:fldChar w:fldCharType="begin"/>
      </w:r>
      <w:r w:rsidR="00D665F7">
        <w:rPr>
          <w:noProof/>
        </w:rPr>
        <w:instrText xml:space="preserve"> PAGEREF _Toc51687500 \h </w:instrText>
      </w:r>
      <w:r w:rsidR="00D665F7">
        <w:rPr>
          <w:noProof/>
        </w:rPr>
      </w:r>
      <w:r w:rsidR="00D665F7">
        <w:rPr>
          <w:noProof/>
        </w:rPr>
        <w:fldChar w:fldCharType="separate"/>
      </w:r>
      <w:r w:rsidR="000B7C26">
        <w:rPr>
          <w:noProof/>
        </w:rPr>
        <w:t>3</w:t>
      </w:r>
      <w:r w:rsidR="00D665F7">
        <w:rPr>
          <w:noProof/>
        </w:rPr>
        <w:fldChar w:fldCharType="end"/>
      </w:r>
    </w:p>
    <w:p w14:paraId="36C2AE18" w14:textId="0B11EE07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_Toc51687501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3</w:t>
      </w:r>
      <w:r>
        <w:rPr>
          <w:noProof/>
        </w:rPr>
        <w:fldChar w:fldCharType="end"/>
      </w:r>
    </w:p>
    <w:p w14:paraId="659D9AEB" w14:textId="7BFC90F7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_Toc51687502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3</w:t>
      </w:r>
      <w:r>
        <w:rPr>
          <w:noProof/>
        </w:rPr>
        <w:fldChar w:fldCharType="end"/>
      </w:r>
    </w:p>
    <w:p w14:paraId="6A4D1F28" w14:textId="265421A1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_Toc51687503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8</w:t>
      </w:r>
      <w:r>
        <w:rPr>
          <w:noProof/>
        </w:rPr>
        <w:fldChar w:fldCharType="end"/>
      </w:r>
    </w:p>
    <w:p w14:paraId="2BB1300D" w14:textId="432CBB72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_Toc51687504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10</w:t>
      </w:r>
      <w:r>
        <w:rPr>
          <w:noProof/>
        </w:rPr>
        <w:fldChar w:fldCharType="end"/>
      </w:r>
    </w:p>
    <w:p w14:paraId="478D397D" w14:textId="2DFD680A"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Skaičiavimų klasė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_Toc51687505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11</w:t>
      </w:r>
      <w:r>
        <w:rPr>
          <w:noProof/>
        </w:rPr>
        <w:fldChar w:fldCharType="end"/>
      </w:r>
    </w:p>
    <w:p w14:paraId="0FE3574A" w14:textId="57C8ED78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_Toc51687506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11</w:t>
      </w:r>
      <w:r>
        <w:rPr>
          <w:noProof/>
        </w:rPr>
        <w:fldChar w:fldCharType="end"/>
      </w:r>
    </w:p>
    <w:p w14:paraId="1F98746C" w14:textId="1F596D9F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_Toc51687507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11</w:t>
      </w:r>
      <w:r>
        <w:rPr>
          <w:noProof/>
        </w:rPr>
        <w:fldChar w:fldCharType="end"/>
      </w:r>
    </w:p>
    <w:p w14:paraId="36B7121A" w14:textId="590ED617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_Toc51687508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20</w:t>
      </w:r>
      <w:r>
        <w:rPr>
          <w:noProof/>
        </w:rPr>
        <w:fldChar w:fldCharType="end"/>
      </w:r>
    </w:p>
    <w:p w14:paraId="283E3222" w14:textId="6716E462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_Toc51687509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22</w:t>
      </w:r>
      <w:r>
        <w:rPr>
          <w:noProof/>
        </w:rPr>
        <w:fldChar w:fldCharType="end"/>
      </w:r>
    </w:p>
    <w:p w14:paraId="75160F26" w14:textId="027313AB"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Konteineris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_Toc51687510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23</w:t>
      </w:r>
      <w:r>
        <w:rPr>
          <w:noProof/>
        </w:rPr>
        <w:fldChar w:fldCharType="end"/>
      </w:r>
    </w:p>
    <w:p w14:paraId="6A502BF9" w14:textId="37414B91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_Toc51687511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23</w:t>
      </w:r>
      <w:r>
        <w:rPr>
          <w:noProof/>
        </w:rPr>
        <w:fldChar w:fldCharType="end"/>
      </w:r>
    </w:p>
    <w:p w14:paraId="20B3E360" w14:textId="237F29CF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_Toc51687512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23</w:t>
      </w:r>
      <w:r>
        <w:rPr>
          <w:noProof/>
        </w:rPr>
        <w:fldChar w:fldCharType="end"/>
      </w:r>
    </w:p>
    <w:p w14:paraId="30268D47" w14:textId="51FE3EC8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_Toc51687513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37</w:t>
      </w:r>
      <w:r>
        <w:rPr>
          <w:noProof/>
        </w:rPr>
        <w:fldChar w:fldCharType="end"/>
      </w:r>
    </w:p>
    <w:p w14:paraId="5206A77F" w14:textId="2C1C27DA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_Toc51687514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40</w:t>
      </w:r>
      <w:r>
        <w:rPr>
          <w:noProof/>
        </w:rPr>
        <w:fldChar w:fldCharType="end"/>
      </w:r>
    </w:p>
    <w:p w14:paraId="645490A5" w14:textId="3E9A4DB2"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Teksto analizė ir redagavimas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_Toc51687515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41</w:t>
      </w:r>
      <w:r>
        <w:rPr>
          <w:noProof/>
        </w:rPr>
        <w:fldChar w:fldCharType="end"/>
      </w:r>
    </w:p>
    <w:p w14:paraId="1B3DFE28" w14:textId="58DE4660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_Toc51687516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41</w:t>
      </w:r>
      <w:r>
        <w:rPr>
          <w:noProof/>
        </w:rPr>
        <w:fldChar w:fldCharType="end"/>
      </w:r>
    </w:p>
    <w:p w14:paraId="344C13CE" w14:textId="18D4A3E8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_Toc51687517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41</w:t>
      </w:r>
      <w:r>
        <w:rPr>
          <w:noProof/>
        </w:rPr>
        <w:fldChar w:fldCharType="end"/>
      </w:r>
    </w:p>
    <w:p w14:paraId="65A0A66B" w14:textId="1FF5734C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_Toc51687518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46</w:t>
      </w:r>
      <w:r>
        <w:rPr>
          <w:noProof/>
        </w:rPr>
        <w:fldChar w:fldCharType="end"/>
      </w:r>
    </w:p>
    <w:p w14:paraId="5F1D35E1" w14:textId="228AD023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_Toc51687519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49</w:t>
      </w:r>
      <w:r>
        <w:rPr>
          <w:noProof/>
        </w:rPr>
        <w:fldChar w:fldCharType="end"/>
      </w:r>
    </w:p>
    <w:p w14:paraId="7EA8DEDD" w14:textId="697C10A5"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Paveldėjimas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_Toc51687520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50</w:t>
      </w:r>
      <w:r>
        <w:rPr>
          <w:noProof/>
        </w:rPr>
        <w:fldChar w:fldCharType="end"/>
      </w:r>
    </w:p>
    <w:p w14:paraId="2F7AB43B" w14:textId="6A4B2E3E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_Toc51687521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50</w:t>
      </w:r>
      <w:r>
        <w:rPr>
          <w:noProof/>
        </w:rPr>
        <w:fldChar w:fldCharType="end"/>
      </w:r>
    </w:p>
    <w:p w14:paraId="1160FD4C" w14:textId="06AE2E9A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_Toc51687522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50</w:t>
      </w:r>
      <w:r>
        <w:rPr>
          <w:noProof/>
        </w:rPr>
        <w:fldChar w:fldCharType="end"/>
      </w:r>
    </w:p>
    <w:p w14:paraId="50E2197C" w14:textId="71837134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_Toc51687523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50</w:t>
      </w:r>
      <w:r>
        <w:rPr>
          <w:noProof/>
        </w:rPr>
        <w:fldChar w:fldCharType="end"/>
      </w:r>
    </w:p>
    <w:p w14:paraId="0CF891D3" w14:textId="7E55E56F"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_Toc51687524 \h </w:instrText>
      </w:r>
      <w:r>
        <w:rPr>
          <w:noProof/>
        </w:rPr>
      </w:r>
      <w:r>
        <w:rPr>
          <w:noProof/>
        </w:rPr>
        <w:fldChar w:fldCharType="separate"/>
      </w:r>
      <w:r w:rsidR="000B7C26">
        <w:rPr>
          <w:noProof/>
        </w:rPr>
        <w:t>50</w:t>
      </w:r>
      <w:r>
        <w:rPr>
          <w:noProof/>
        </w:rPr>
        <w:fldChar w:fldCharType="end"/>
      </w:r>
    </w:p>
    <w:p w14:paraId="36FF1515" w14:textId="77777777" w:rsidR="00572435" w:rsidRDefault="00D560C9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  <w:r w:rsidRPr="00EB5168">
        <w:fldChar w:fldCharType="end"/>
      </w:r>
    </w:p>
    <w:p w14:paraId="72D8A0C4" w14:textId="77777777" w:rsidR="00572435" w:rsidRDefault="00572435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</w:p>
    <w:p w14:paraId="7B9C6CBF" w14:textId="77777777" w:rsidR="00844988" w:rsidRPr="0015714D" w:rsidRDefault="00B62B7E" w:rsidP="00A943A7">
      <w:pPr>
        <w:pStyle w:val="Heading1"/>
        <w:ind w:left="426"/>
      </w:pPr>
      <w:bookmarkStart w:id="5" w:name="_Toc51687500"/>
      <w:r>
        <w:lastRenderedPageBreak/>
        <w:t>Duomenų klasė</w:t>
      </w:r>
      <w:bookmarkEnd w:id="5"/>
    </w:p>
    <w:p w14:paraId="3B04CACE" w14:textId="77777777" w:rsidR="00844988" w:rsidRPr="00844988" w:rsidRDefault="00844988" w:rsidP="00F16C66">
      <w:pPr>
        <w:pStyle w:val="Heading2"/>
      </w:pPr>
      <w:bookmarkStart w:id="6" w:name="_Toc51687501"/>
      <w:r w:rsidRPr="00844988">
        <w:t>Darbo užduotis</w:t>
      </w:r>
      <w:bookmarkEnd w:id="6"/>
    </w:p>
    <w:p w14:paraId="41E51E92" w14:textId="77777777" w:rsidR="009109BD" w:rsidRDefault="009109BD" w:rsidP="0015714D">
      <w:r>
        <w:t>U1-9. IMDB.</w:t>
      </w:r>
    </w:p>
    <w:p w14:paraId="0DD2A9CC" w14:textId="77777777" w:rsidR="002E3EF8" w:rsidRDefault="009109BD" w:rsidP="0015714D">
      <w:r>
        <w:t xml:space="preserve"> Turite iš IMDB „ištrauktą“ filmų sąrašą. Duomenų faile pateikta informacija apie filmus: filmo pavadinimas, leidimo metai, žanras, kino studija, režisierius, 2 aktoriai, pajamos. • Raskite pelningiausią 2019 m. filmą, ekrane atspausdinkite šio filmo pavadinimą, režisierių, bei kiek filmas uždirbo. Jei yra keli, spausdinkite visus. • Raskite daugiausiai filmų pastačiusį režisierių, ekrane atspausdinkite jo pavardę. Jei yra keli, spausdinkite visus. • Sudarykite filmų, kuriuose vaidino N. Cage, sąrašą, į failą „Cage.csv“ įrašykite filmų pavadinimus, leidimo metus bei kino studijos pavadinimus.</w:t>
      </w:r>
    </w:p>
    <w:p w14:paraId="65C8BA05" w14:textId="77777777" w:rsidR="00844988" w:rsidRDefault="00844988" w:rsidP="0015714D"/>
    <w:p w14:paraId="60953385" w14:textId="77777777" w:rsidR="002E3EF8" w:rsidRPr="00844988" w:rsidRDefault="002E3EF8" w:rsidP="0015714D"/>
    <w:p w14:paraId="56E6701F" w14:textId="77777777" w:rsidR="00844988" w:rsidRPr="00844988" w:rsidRDefault="00844988" w:rsidP="00F16C66">
      <w:pPr>
        <w:pStyle w:val="Heading2"/>
      </w:pPr>
      <w:bookmarkStart w:id="7" w:name="_Toc51687502"/>
      <w:r w:rsidRPr="00844988">
        <w:t>Programos tekstas</w:t>
      </w:r>
      <w:bookmarkEnd w:id="7"/>
    </w:p>
    <w:p w14:paraId="61684A4C" w14:textId="77777777" w:rsidR="00220013" w:rsidRPr="00162AC0" w:rsidRDefault="00220013" w:rsidP="00531F74">
      <w:pPr>
        <w:pStyle w:val="Programostekstas"/>
        <w:rPr>
          <w:rFonts w:ascii="Consolas" w:hAnsi="Consolas" w:cs="Consolas"/>
          <w:color w:val="000000" w:themeColor="text1"/>
          <w:sz w:val="19"/>
          <w:szCs w:val="19"/>
          <w:lang w:val="en-US" w:eastAsia="lt-LT"/>
        </w:rPr>
      </w:pPr>
      <w:r w:rsidRPr="00220013">
        <w:rPr>
          <w:rFonts w:ascii="Consolas" w:hAnsi="Consolas" w:cs="Consolas"/>
          <w:color w:val="000000" w:themeColor="text1"/>
          <w:sz w:val="19"/>
          <w:szCs w:val="19"/>
          <w:lang w:val="en-US" w:eastAsia="lt-LT"/>
        </w:rPr>
        <w:t>AllMovieInfo.cs:</w:t>
      </w:r>
    </w:p>
    <w:p w14:paraId="78F73B2B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3FA5E09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59A630B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57A79BD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5413871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0C3339DB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43F43A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2A122C6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163DB4F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8537FBB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Saves Important Information For ALL IMDB Class Objects</w:t>
      </w:r>
    </w:p>
    <w:p w14:paraId="1657FE48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8C2BF5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AllMovieInfo</w:t>
      </w:r>
    </w:p>
    <w:p w14:paraId="723416E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535F2D4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DirectorPopularity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0559C23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F7C3FE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3CAD245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Finds Directors With The Most Movies Directed. Returns List String Object.</w:t>
      </w:r>
    </w:p>
    <w:p w14:paraId="5956FA4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8CBB71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3A3B52D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FindBestDirectors()</w:t>
      </w:r>
    </w:p>
    <w:p w14:paraId="10E583D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FFF3CA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directors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0DC77877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filmsDirected = 0;</w:t>
      </w:r>
    </w:p>
    <w:p w14:paraId="386528E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BDDE35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DirectorPopularity.Keys)</w:t>
      </w:r>
    </w:p>
    <w:p w14:paraId="2A66F21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4A616D3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6A888B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(filmsDirected &lt; DirectorPopularity[key])</w:t>
      </w:r>
    </w:p>
    <w:p w14:paraId="5A90A55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7A251AC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filmsDirected = DirectorPopularity[key];</w:t>
      </w:r>
    </w:p>
    <w:p w14:paraId="7C8057D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directors.Clear();</w:t>
      </w:r>
    </w:p>
    <w:p w14:paraId="62B7E64B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directors.Add(key);</w:t>
      </w:r>
    </w:p>
    <w:p w14:paraId="440AB4D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69C7B38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(filmsDirected == DirectorPopularity[key])</w:t>
      </w:r>
    </w:p>
    <w:p w14:paraId="2D3E463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49176F9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directors.Add(key);</w:t>
      </w:r>
    </w:p>
    <w:p w14:paraId="23219B2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5B49D4B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3A72A7D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B9D5C1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directors;</w:t>
      </w:r>
    </w:p>
    <w:p w14:paraId="3EE1A8C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215BC4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6E3E62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3001263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a Movie Tally To The Director</w:t>
      </w:r>
    </w:p>
    <w:p w14:paraId="37248AE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0FF0FE0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director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2B4F45E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AddDirector(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director)</w:t>
      </w:r>
    </w:p>
    <w:p w14:paraId="1B38F76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7377C70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51BB34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Records how many movies a director has directed. </w:t>
      </w:r>
    </w:p>
    <w:p w14:paraId="22BAAE1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EB5CB1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F3D6C0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(DirectorPopularity.ContainsKey(director) ==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026527D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DirectorPopularity.Add(director, 0);</w:t>
      </w:r>
    </w:p>
    <w:p w14:paraId="7DB58BB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8BEB37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DirectorPopularity[director]++;</w:t>
      </w:r>
    </w:p>
    <w:p w14:paraId="06F6E878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941051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5E6CC707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0E1C2D90" w14:textId="77777777" w:rsidR="00220013" w:rsidRDefault="00220013" w:rsidP="00531F74">
      <w:pPr>
        <w:pStyle w:val="Programostekstas"/>
        <w:rPr>
          <w:lang w:val="en-US"/>
        </w:rPr>
      </w:pPr>
    </w:p>
    <w:p w14:paraId="6A0CB4DE" w14:textId="77777777" w:rsidR="006517FE" w:rsidRDefault="006517FE" w:rsidP="00531F74">
      <w:pPr>
        <w:pStyle w:val="Programostekstas"/>
        <w:rPr>
          <w:lang w:val="en-US"/>
        </w:rPr>
      </w:pPr>
    </w:p>
    <w:p w14:paraId="04839466" w14:textId="77777777" w:rsidR="00220013" w:rsidRDefault="00220013" w:rsidP="00531F74">
      <w:pPr>
        <w:pStyle w:val="Programostekstas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IMDB.cs:</w:t>
      </w:r>
    </w:p>
    <w:p w14:paraId="46E0C82C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386C25E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27F6508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2F7B32F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245E055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4600BB5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14:paraId="2520E549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A08D6B7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4022295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79988FA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CCBB11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IMDB Movie Object</w:t>
      </w:r>
    </w:p>
    <w:p w14:paraId="5D568F4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CC2BC3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IMDB</w:t>
      </w:r>
    </w:p>
    <w:p w14:paraId="35BAFFF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61F98D5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Name 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DB0968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Date 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A8AA06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Genre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7338DC4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Studio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6767342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Director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7D47D9E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Actors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4880A10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Revenue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09AD94E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63355CB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name,</w:t>
      </w:r>
    </w:p>
    <w:p w14:paraId="1131F428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date,</w:t>
      </w:r>
    </w:p>
    <w:p w14:paraId="44704DB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genre,</w:t>
      </w:r>
    </w:p>
    <w:p w14:paraId="23614AC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studio,</w:t>
      </w:r>
    </w:p>
    <w:p w14:paraId="667DA49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director,</w:t>
      </w:r>
    </w:p>
    <w:p w14:paraId="7D1FB32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actor1,</w:t>
      </w:r>
    </w:p>
    <w:p w14:paraId="4427F25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actor2,</w:t>
      </w:r>
    </w:p>
    <w:p w14:paraId="4B8A0A3E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revenue)</w:t>
      </w:r>
    </w:p>
    <w:p w14:paraId="09B7BD4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8E5DF1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Name     = name;</w:t>
      </w:r>
    </w:p>
    <w:p w14:paraId="55ACE81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Date     = date;</w:t>
      </w:r>
    </w:p>
    <w:p w14:paraId="6551DAE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Genre    = genre;</w:t>
      </w:r>
    </w:p>
    <w:p w14:paraId="1046DFFA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Director = director;</w:t>
      </w:r>
    </w:p>
    <w:p w14:paraId="0A0B456D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Revenue  = revenue;</w:t>
      </w:r>
    </w:p>
    <w:p w14:paraId="6D7324A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Studio   = studio;</w:t>
      </w:r>
    </w:p>
    <w:p w14:paraId="75516A5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F695F73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187FA282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Actors.Add(actor1);</w:t>
      </w:r>
    </w:p>
    <w:p w14:paraId="738A25FF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Actors.Add(actor2);</w:t>
      </w:r>
    </w:p>
    <w:p w14:paraId="15E0A080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57A0186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AllMovieInfo.AddDirector(Director);</w:t>
      </w:r>
    </w:p>
    <w:p w14:paraId="14996645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             </w:t>
      </w:r>
    </w:p>
    <w:p w14:paraId="5BF530D1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685EB444" w14:textId="77777777" w:rsidR="00220013" w:rsidRDefault="00220013" w:rsidP="002200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14367597" w14:textId="77777777" w:rsidR="00220013" w:rsidRDefault="00220013" w:rsidP="00531F74">
      <w:pPr>
        <w:pStyle w:val="Programostekstas"/>
        <w:rPr>
          <w:color w:val="000000" w:themeColor="text1"/>
          <w:lang w:val="en-US"/>
        </w:rPr>
      </w:pPr>
    </w:p>
    <w:p w14:paraId="0849D004" w14:textId="77777777" w:rsidR="006517FE" w:rsidRDefault="006517FE" w:rsidP="00531F74">
      <w:pPr>
        <w:pStyle w:val="Programostekstas"/>
        <w:rPr>
          <w:color w:val="000000" w:themeColor="text1"/>
          <w:lang w:val="en-US"/>
        </w:rPr>
      </w:pPr>
    </w:p>
    <w:p w14:paraId="12BDD8BC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InOutHelpers.cs:</w:t>
      </w:r>
    </w:p>
    <w:p w14:paraId="18306F6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152D8FD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0FF4F0E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14:paraId="42CA525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66C5A29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46FAF2D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2442EB3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647416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66A5CA4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014D5A1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F86C1F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File Input Output Helper</w:t>
      </w:r>
    </w:p>
    <w:p w14:paraId="3FCCA3E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8B8EBF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InOutHelpers</w:t>
      </w:r>
    </w:p>
    <w:p w14:paraId="5940208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0C2C48F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Text formatting const</w:t>
      </w:r>
    </w:p>
    <w:p w14:paraId="19F8CE0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tSize = -20;</w:t>
      </w:r>
    </w:p>
    <w:p w14:paraId="7903C9C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160300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21F75D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REwrites Initial Data. Takes List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&lt;IMDB&gt;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, string outputPath. Returns void</w:t>
      </w:r>
    </w:p>
    <w:p w14:paraId="0BF908F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BD973E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104027A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outputPath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output path to where to write the data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083EB60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WriteInitialData(List&lt;IMDB&gt;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outputPath)</w:t>
      </w:r>
    </w:p>
    <w:p w14:paraId="68DAA58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70DFF1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</w:t>
      </w:r>
    </w:p>
    <w:p w14:paraId="5F0012A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0D7C5A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0C6EB6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StreamWriter(outputPath))</w:t>
      </w:r>
    </w:p>
    <w:p w14:paraId="3A42277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6F1A20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4EE2BD0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"Date"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B7B0D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"Genre"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AB5BB2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"Studio"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58D8F95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"Director"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16E17CD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"Actors"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,(tSize * 2) - 1}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37EBA2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"Revenue"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,-10}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0FB7CAD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8EDC38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7472933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{movie.Name,tSize}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A8787C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{movie.Date,-tSize}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C7046B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{movie.Genre,tSize}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A56A70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{movie.Studio,tSize}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5951FCB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{movie.Director,tSize}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39592ED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{movie.Actors[0],tSize}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D6765B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{movie.Actors[1],tSize}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72B7103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{movie.Revenue,10}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3F6519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4BA5FE6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A1E885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40607AC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052AE4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Writes Data to Output File</w:t>
      </w:r>
    </w:p>
    <w:p w14:paraId="0EF3F9E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0C6401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1096CA1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ouputPath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Output File 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03D4A71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PrintMoviesToCSV(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ouputPath)</w:t>
      </w:r>
    </w:p>
    <w:p w14:paraId="101B983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DAB54E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StreamWriter(ouputPath))</w:t>
      </w:r>
    </w:p>
    <w:p w14:paraId="00E5742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7DA6635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"Date"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"Studio"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33D287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0C4737C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{movie.Name}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{movie.Date}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{movie.Studio}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2333843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0A64114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BF81F8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8DE10C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A36658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3E0DD1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748E329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Reads Data, returns List IMDB Object</w:t>
      </w:r>
    </w:p>
    <w:p w14:paraId="0E379B0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0643432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filePath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Input File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5D74AA7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5FBCECB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ReadData(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filePath)</w:t>
      </w:r>
    </w:p>
    <w:p w14:paraId="6DD17BD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8881D9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8E46F9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2E99DB1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F7780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(StreamReader sr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StreamReader(filePath))</w:t>
      </w:r>
    </w:p>
    <w:p w14:paraId="067D821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7F3646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line;</w:t>
      </w:r>
    </w:p>
    <w:p w14:paraId="6F5E721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((line = sr.ReadLine()) !=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154AE30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74F51A5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data = line.Split(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A00C41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IMDB imdb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IMDB(data[0],</w:t>
      </w:r>
    </w:p>
    <w:p w14:paraId="0A70691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.Parse(data[1]),</w:t>
      </w:r>
    </w:p>
    <w:p w14:paraId="157BBDF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data[2],</w:t>
      </w:r>
    </w:p>
    <w:p w14:paraId="473392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data[3],</w:t>
      </w:r>
    </w:p>
    <w:p w14:paraId="207BECA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data[4],</w:t>
      </w:r>
    </w:p>
    <w:p w14:paraId="4D331C8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data[5],</w:t>
      </w:r>
    </w:p>
    <w:p w14:paraId="3CDB7BE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data[6],</w:t>
      </w:r>
    </w:p>
    <w:p w14:paraId="4B2C501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.Parse(data[7]));</w:t>
      </w:r>
    </w:p>
    <w:p w14:paraId="7E0944A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49C247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output.Add(imdb);</w:t>
      </w:r>
    </w:p>
    <w:p w14:paraId="352EF87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65FEB8E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780887A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A48F6A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5C2BF8A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DEE11B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512AF33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77C1A5B3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</w:p>
    <w:p w14:paraId="5AFEB59E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TaskUtils.cs:</w:t>
      </w:r>
    </w:p>
    <w:p w14:paraId="788A565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6E1E858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23F5115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0BA7F2B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4517B08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38DBCE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381C22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0403482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0CF3300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88515D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Task Utilities For Console And Extension Methods For Filtering</w:t>
      </w:r>
    </w:p>
    <w:p w14:paraId="54A3A88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585319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TaskUtils</w:t>
      </w:r>
    </w:p>
    <w:p w14:paraId="01CB381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6C333E2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4E3D3F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Prints Most Profitable Movies</w:t>
      </w:r>
    </w:p>
    <w:p w14:paraId="33481A2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01F249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75CB0B4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PrintMostProfitable(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movies)</w:t>
      </w:r>
    </w:p>
    <w:p w14:paraId="097C3741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7D605C5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(movies.Count == 0)</w:t>
      </w:r>
    </w:p>
    <w:p w14:paraId="74C3DB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"No Movies Found"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18BC88E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13DC858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{</w:t>
      </w:r>
    </w:p>
    <w:p w14:paraId="0DFC02D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"Director"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"Revenue"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180671D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4A49F64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127921D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{movie.Name,-20}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{movie.Director,-20}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{movie.Revenue,6}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C12E84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0C64C83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11621EE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C4868D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0EB1A0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6519C2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Prints Directors in "PrintBestDirectors" format</w:t>
      </w:r>
    </w:p>
    <w:p w14:paraId="13E0BE2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FEB49F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directors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7080546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PrintBestDirectors(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directors)</w:t>
      </w:r>
    </w:p>
    <w:p w14:paraId="0631DF1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24729C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"Best Directors: 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3F1A7D4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(directors.Count == 0)</w:t>
      </w:r>
    </w:p>
    <w:p w14:paraId="7644D94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"No Directors Found"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A50FD8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201B9B8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directors)</w:t>
      </w:r>
    </w:p>
    <w:p w14:paraId="5E2A88A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Console.WriteLine(director);       </w:t>
      </w:r>
    </w:p>
    <w:p w14:paraId="20CA074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185EBA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9AD929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2DCDA6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Finds Movies With Given Actor (string)</w:t>
      </w:r>
    </w:p>
    <w:p w14:paraId="4DB2C3C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E0E315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6187B45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actor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Actor Name to Be Searched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2E1E505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5BFDC2B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FindMoviesWith(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actor)</w:t>
      </w:r>
    </w:p>
    <w:p w14:paraId="3123085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804F8F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61CF9DA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4E0EB6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73B3F4C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(movie.Actors.Contains(actor))</w:t>
      </w:r>
    </w:p>
    <w:p w14:paraId="59C1999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output.Add(movie);</w:t>
      </w:r>
    </w:p>
    <w:p w14:paraId="732EB52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1E7D3C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15B4985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C46198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84E1F8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81CE69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Finds Most Profitable Movies in a given year (int)</w:t>
      </w:r>
    </w:p>
    <w:p w14:paraId="77C8346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68F610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558A556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year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int year when the movie was released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36FC61E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0B43FDC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FindMostProfitable(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year)</w:t>
      </w:r>
    </w:p>
    <w:p w14:paraId="4A6BC3F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3499A3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9AD443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671F83F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profitability = 0;</w:t>
      </w:r>
    </w:p>
    <w:p w14:paraId="3F178B14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53F560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$"Most Profitable Movies in Year: 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{year}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69D3591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6C0E142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7327467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(movie.Date == year)</w:t>
      </w:r>
    </w:p>
    <w:p w14:paraId="44C68B6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0FDF08B3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(profitability &lt; movie.Revenue)</w:t>
      </w:r>
    </w:p>
    <w:p w14:paraId="7A5D6E6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6D623CA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profitability = movie.Revenue;</w:t>
      </w:r>
    </w:p>
    <w:p w14:paraId="6CBE235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output.Clear();</w:t>
      </w:r>
    </w:p>
    <w:p w14:paraId="555EBBD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output.Add(movie);</w:t>
      </w:r>
    </w:p>
    <w:p w14:paraId="2E59DF7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48DF557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(profitability == movie.Revenue)</w:t>
      </w:r>
    </w:p>
    <w:p w14:paraId="3ADF742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2977CA8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            output.Add(movie);</w:t>
      </w:r>
    </w:p>
    <w:p w14:paraId="73A2102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2B53C52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</w:t>
      </w:r>
    </w:p>
    <w:p w14:paraId="47C00A9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2D641CE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74B4902B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E0BB6CF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3271005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426B49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4BEBCEE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306DC5B8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</w:p>
    <w:p w14:paraId="7E46EE18" w14:textId="77777777" w:rsidR="006517FE" w:rsidRDefault="006517FE" w:rsidP="00531F74">
      <w:pPr>
        <w:pStyle w:val="Programostekstas"/>
        <w:rPr>
          <w:color w:val="000000" w:themeColor="text1"/>
          <w:lang w:val="en-US"/>
        </w:rPr>
      </w:pPr>
    </w:p>
    <w:p w14:paraId="02290F26" w14:textId="77777777" w:rsidR="00162AC0" w:rsidRDefault="00162AC0" w:rsidP="00531F74">
      <w:pPr>
        <w:pStyle w:val="Programostekstas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Program.cs:</w:t>
      </w:r>
    </w:p>
    <w:p w14:paraId="7C36E52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61027D9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3798C1AE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A4AF00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Lab01</w:t>
      </w:r>
    </w:p>
    <w:p w14:paraId="27E7F346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086C821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Program</w:t>
      </w:r>
    </w:p>
    <w:p w14:paraId="45C7BF5D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1B053B2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CDd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@"imdb2.txt"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32BB6EB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CDinitial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@"imdbInitial.txt"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5B92F54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CDcsv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@"MoviesWith.csv"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FD8E210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args)</w:t>
      </w:r>
    </w:p>
    <w:p w14:paraId="2E6552E9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02A78F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imdb = InOutHelpers.ReadData(CDd);</w:t>
      </w:r>
    </w:p>
    <w:p w14:paraId="787001D5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InOutHelpers.WriteInitialData(imdb, CDinitial);</w:t>
      </w:r>
    </w:p>
    <w:p w14:paraId="7C03419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imdb.FindMostProfitable(2019).PrintMostProfitable();</w:t>
      </w:r>
    </w:p>
    <w:p w14:paraId="23F9083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'-'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74));</w:t>
      </w:r>
    </w:p>
    <w:p w14:paraId="23BCFA4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AllMovieInfo.FindBestDirectors().PrintBestDirectors();</w:t>
      </w:r>
    </w:p>
    <w:p w14:paraId="23DA3688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imdb.FindMoviesWith(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"N. Cage"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).PrintMoviesToCSV(CDcsv);</w:t>
      </w:r>
    </w:p>
    <w:p w14:paraId="056AD6DA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Console.ReadLine();</w:t>
      </w:r>
    </w:p>
    <w:p w14:paraId="6EC11BB2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15065D7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045FAB6C" w14:textId="77777777" w:rsidR="00162AC0" w:rsidRDefault="00162AC0" w:rsidP="00162AC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653FF832" w14:textId="77777777" w:rsidR="00162AC0" w:rsidRPr="00220013" w:rsidRDefault="00162AC0" w:rsidP="00531F74">
      <w:pPr>
        <w:pStyle w:val="Programostekstas"/>
        <w:rPr>
          <w:color w:val="000000" w:themeColor="text1"/>
          <w:lang w:val="en-US"/>
        </w:rPr>
      </w:pPr>
    </w:p>
    <w:p w14:paraId="622170B5" w14:textId="77777777" w:rsidR="00844988" w:rsidRPr="00844988" w:rsidRDefault="00844988" w:rsidP="00F16C66">
      <w:pPr>
        <w:pStyle w:val="Heading2"/>
      </w:pPr>
      <w:bookmarkStart w:id="8" w:name="_Toc51687503"/>
      <w:r w:rsidRPr="00844988">
        <w:t>Pradiniai duomenys ir rezultatai</w:t>
      </w:r>
      <w:bookmarkEnd w:id="8"/>
    </w:p>
    <w:p w14:paraId="37EDC8D7" w14:textId="77777777" w:rsidR="002E3EF8" w:rsidRDefault="005A52A0" w:rsidP="00A049DD">
      <w:pPr>
        <w:pStyle w:val="Programostekstas"/>
      </w:pPr>
      <w:r>
        <w:t>Pirmas testinis variantas</w:t>
      </w:r>
    </w:p>
    <w:p w14:paraId="383EA7F6" w14:textId="77777777" w:rsidR="00D415BE" w:rsidRDefault="00D415BE" w:rsidP="00A049DD">
      <w:pPr>
        <w:pStyle w:val="Programostekstas"/>
      </w:pPr>
    </w:p>
    <w:p w14:paraId="56BE69A0" w14:textId="77777777" w:rsidR="00D415BE" w:rsidRDefault="005A52A0" w:rsidP="00A049DD">
      <w:pPr>
        <w:pStyle w:val="Programostekstas"/>
      </w:pPr>
      <w:r>
        <w:t>Pradiniai duomenys:</w:t>
      </w:r>
    </w:p>
    <w:p w14:paraId="61E6F01F" w14:textId="77777777" w:rsidR="002E12A5" w:rsidRDefault="002E12A5" w:rsidP="00A049DD">
      <w:pPr>
        <w:pStyle w:val="Programostekstas"/>
      </w:pPr>
    </w:p>
    <w:p w14:paraId="7396BCA9" w14:textId="77777777" w:rsidR="005A52A0" w:rsidRDefault="005A52A0" w:rsidP="00A049DD">
      <w:pPr>
        <w:pStyle w:val="Programostekstas"/>
      </w:pPr>
      <w:r>
        <w:t>imdb.txt</w:t>
      </w:r>
    </w:p>
    <w:p w14:paraId="78D092B5" w14:textId="77777777" w:rsidR="005A52A0" w:rsidRDefault="005A52A0" w:rsidP="00A049DD">
      <w:pPr>
        <w:pStyle w:val="Programostekstas"/>
      </w:pPr>
    </w:p>
    <w:p w14:paraId="74991892" w14:textId="77777777" w:rsidR="00D415BE" w:rsidRDefault="00D415BE" w:rsidP="00D415BE">
      <w:pPr>
        <w:pStyle w:val="Programostekstas"/>
      </w:pPr>
      <w:r>
        <w:t>Hangover;2012;Comedy;Studio A;Director A;N. Cage;J. Sperrow;318</w:t>
      </w:r>
    </w:p>
    <w:p w14:paraId="30508BC1" w14:textId="77777777" w:rsidR="00D415BE" w:rsidRDefault="00D415BE" w:rsidP="00D415BE">
      <w:pPr>
        <w:pStyle w:val="Programostekstas"/>
      </w:pPr>
      <w:r>
        <w:t>Hamilton;2020;History;Netflix;Lin-Manuel Miranda;Lin-Manuel Miranda;Leslie Odom Jr;212</w:t>
      </w:r>
    </w:p>
    <w:p w14:paraId="1D0E488D" w14:textId="77777777" w:rsidR="00D415BE" w:rsidRDefault="00D415BE" w:rsidP="00D415BE">
      <w:pPr>
        <w:pStyle w:val="Programostekstas"/>
      </w:pPr>
      <w:r>
        <w:t>Parasite;2019;Thriller;CJ Entertainment;Bong Joon Ho;Kang-ho Song;Sun-kyun Lee;212</w:t>
      </w:r>
    </w:p>
    <w:p w14:paraId="4802101B" w14:textId="77777777" w:rsidR="00D415BE" w:rsidRDefault="00D415BE" w:rsidP="00D415BE">
      <w:pPr>
        <w:pStyle w:val="Programostekstas"/>
      </w:pPr>
      <w:r>
        <w:t>Ghost Rider;2007;Action;Columbia Pictures;Mark Steven Johnson;N. Cage;E. Mendes; 118</w:t>
      </w:r>
    </w:p>
    <w:p w14:paraId="1230AF35" w14:textId="77777777" w:rsidR="00D415BE" w:rsidRDefault="00D415BE" w:rsidP="00D415BE">
      <w:pPr>
        <w:pStyle w:val="Programostekstas"/>
      </w:pPr>
      <w:r>
        <w:t>Snowpiercer;2013;Science Fiction;CJ Entertainment;Bong Joon Ho;C. Evans;S Kang-ho; 98</w:t>
      </w:r>
    </w:p>
    <w:p w14:paraId="70BE3E19" w14:textId="77777777" w:rsidR="00D415BE" w:rsidRDefault="00D415BE" w:rsidP="00D415BE">
      <w:pPr>
        <w:pStyle w:val="Programostekstas"/>
      </w:pPr>
      <w:r>
        <w:t>Hangover 2;2015;Comedy;Studio A;Director A;J. Beam;L. Nas;318</w:t>
      </w:r>
    </w:p>
    <w:p w14:paraId="4D61279D" w14:textId="77777777" w:rsidR="00D415BE" w:rsidRDefault="00D415BE" w:rsidP="00D415BE">
      <w:pPr>
        <w:pStyle w:val="Programostekstas"/>
      </w:pPr>
    </w:p>
    <w:p w14:paraId="2339867B" w14:textId="77777777" w:rsidR="00D415BE" w:rsidRDefault="005A52A0" w:rsidP="00D415BE">
      <w:pPr>
        <w:pStyle w:val="Programostekstas"/>
      </w:pPr>
      <w:r>
        <w:t>Rezultatai</w:t>
      </w:r>
    </w:p>
    <w:p w14:paraId="70E8EB5B" w14:textId="77777777" w:rsidR="00D415BE" w:rsidRDefault="00D415BE" w:rsidP="00D415BE">
      <w:pPr>
        <w:pStyle w:val="Programostekstas"/>
      </w:pPr>
    </w:p>
    <w:p w14:paraId="3299F79F" w14:textId="77777777" w:rsidR="00153BBE" w:rsidRDefault="006E4BE5" w:rsidP="00D415BE">
      <w:pPr>
        <w:pStyle w:val="Programostekstas"/>
      </w:pPr>
      <w:r>
        <w:t>imdbinitial</w:t>
      </w:r>
      <w:r w:rsidR="00153BBE">
        <w:t>.txt</w:t>
      </w:r>
      <w:r w:rsidR="002E12A5">
        <w:t>:</w:t>
      </w:r>
    </w:p>
    <w:p w14:paraId="57BD6873" w14:textId="77777777" w:rsidR="002E12A5" w:rsidRDefault="002E12A5" w:rsidP="00D415BE">
      <w:pPr>
        <w:pStyle w:val="Programostekstas"/>
      </w:pPr>
      <w:r>
        <w:rPr>
          <w:noProof/>
          <w:lang w:val="en-US"/>
        </w:rPr>
        <w:lastRenderedPageBreak/>
        <w:drawing>
          <wp:inline distT="0" distB="0" distL="0" distR="0" wp14:anchorId="59AA498B" wp14:editId="74D43BF3">
            <wp:extent cx="62960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EDE1" w14:textId="77777777" w:rsidR="00153BBE" w:rsidRDefault="00153BBE" w:rsidP="00D415BE">
      <w:pPr>
        <w:pStyle w:val="Programostekstas"/>
      </w:pPr>
    </w:p>
    <w:p w14:paraId="401E8C02" w14:textId="77777777" w:rsidR="00D415BE" w:rsidRDefault="00153BBE" w:rsidP="00D415BE">
      <w:pPr>
        <w:pStyle w:val="Programostekstas"/>
      </w:pPr>
      <w:r>
        <w:t>Console:</w:t>
      </w:r>
    </w:p>
    <w:p w14:paraId="6EEDF633" w14:textId="77777777" w:rsidR="00D415BE" w:rsidRDefault="005A52A0" w:rsidP="00D415BE">
      <w:pPr>
        <w:pStyle w:val="Programostekstas"/>
      </w:pPr>
      <w:r>
        <w:rPr>
          <w:noProof/>
          <w:lang w:val="en-US"/>
        </w:rPr>
        <w:drawing>
          <wp:inline distT="0" distB="0" distL="0" distR="0" wp14:anchorId="0D0CCD0C" wp14:editId="3F22EAE6">
            <wp:extent cx="630936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FBB0" w14:textId="77777777" w:rsidR="0094335F" w:rsidRDefault="0094335F" w:rsidP="00D415BE">
      <w:pPr>
        <w:pStyle w:val="Programostekstas"/>
      </w:pPr>
    </w:p>
    <w:p w14:paraId="52665DD6" w14:textId="77777777" w:rsidR="0094335F" w:rsidRDefault="006E4BE5" w:rsidP="00D415BE">
      <w:pPr>
        <w:pStyle w:val="Programostekstas"/>
      </w:pPr>
      <w:r>
        <w:t>MoviesWith</w:t>
      </w:r>
      <w:r w:rsidR="0094335F">
        <w:t>.csv:</w:t>
      </w:r>
    </w:p>
    <w:p w14:paraId="3C2ABED9" w14:textId="77777777" w:rsidR="0094335F" w:rsidRDefault="0094335F" w:rsidP="00D415BE">
      <w:pPr>
        <w:pStyle w:val="Programostekstas"/>
      </w:pPr>
      <w:r>
        <w:rPr>
          <w:noProof/>
          <w:lang w:val="en-US"/>
        </w:rPr>
        <w:drawing>
          <wp:inline distT="0" distB="0" distL="0" distR="0" wp14:anchorId="399A5378" wp14:editId="7080FB3B">
            <wp:extent cx="535305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85815" w14:textId="77777777" w:rsidR="005A52A0" w:rsidRDefault="005A52A0" w:rsidP="00D415BE">
      <w:pPr>
        <w:pStyle w:val="Programostekstas"/>
      </w:pPr>
    </w:p>
    <w:p w14:paraId="428801E2" w14:textId="77777777" w:rsidR="005A52A0" w:rsidRDefault="005A52A0" w:rsidP="00D415BE">
      <w:pPr>
        <w:pStyle w:val="Programostekstas"/>
      </w:pPr>
      <w:r>
        <w:t>Antras testinis variantas</w:t>
      </w:r>
    </w:p>
    <w:p w14:paraId="76BD1649" w14:textId="77777777" w:rsidR="005A52A0" w:rsidRDefault="005A52A0" w:rsidP="00D415BE">
      <w:pPr>
        <w:pStyle w:val="Programostekstas"/>
      </w:pPr>
    </w:p>
    <w:p w14:paraId="4F0CF0E5" w14:textId="77777777" w:rsidR="005A52A0" w:rsidRDefault="005A52A0" w:rsidP="00D415BE">
      <w:pPr>
        <w:pStyle w:val="Programostekstas"/>
      </w:pPr>
      <w:r>
        <w:t xml:space="preserve">Pradiniai duomenys: </w:t>
      </w:r>
    </w:p>
    <w:p w14:paraId="3E825D21" w14:textId="77777777" w:rsidR="005A52A0" w:rsidRDefault="005A52A0" w:rsidP="00D415BE">
      <w:pPr>
        <w:pStyle w:val="Programostekstas"/>
      </w:pPr>
    </w:p>
    <w:p w14:paraId="2A3B8FF5" w14:textId="77777777" w:rsidR="00204E53" w:rsidRDefault="00204E53" w:rsidP="00D415BE">
      <w:pPr>
        <w:pStyle w:val="Programostekstas"/>
      </w:pPr>
      <w:r>
        <w:t>Imdb2.txt</w:t>
      </w:r>
    </w:p>
    <w:p w14:paraId="4A0E8318" w14:textId="77777777" w:rsidR="00204E53" w:rsidRDefault="00204E53" w:rsidP="00D415BE">
      <w:pPr>
        <w:pStyle w:val="Programostekstas"/>
      </w:pPr>
    </w:p>
    <w:p w14:paraId="29C8086F" w14:textId="77777777" w:rsidR="005A52A0" w:rsidRDefault="005A52A0" w:rsidP="005A52A0">
      <w:pPr>
        <w:pStyle w:val="Programostekstas"/>
      </w:pPr>
      <w:r>
        <w:t>Hangover;2012;Comedy;Studio A;Director A;N. Cage;J. Sperrow;318</w:t>
      </w:r>
    </w:p>
    <w:p w14:paraId="79F8668F" w14:textId="77777777" w:rsidR="005A52A0" w:rsidRDefault="005A52A0" w:rsidP="005A52A0">
      <w:pPr>
        <w:pStyle w:val="Programostekstas"/>
      </w:pPr>
      <w:r>
        <w:t>Hamilton;2020;History;Netflix;Lin-Manuel Miranda;Lin-Manuel Miranda;Leslie Odom Jr;212</w:t>
      </w:r>
    </w:p>
    <w:p w14:paraId="49836CCA" w14:textId="77777777" w:rsidR="005A52A0" w:rsidRDefault="005A52A0" w:rsidP="005A52A0">
      <w:pPr>
        <w:pStyle w:val="Programostekstas"/>
      </w:pPr>
      <w:r>
        <w:t>Parasite;2019;Thriller;CJ Entertainment;Bong Joon Ho;Kang-ho Song;Sun-kyun Lee;212</w:t>
      </w:r>
    </w:p>
    <w:p w14:paraId="51F17080" w14:textId="77777777" w:rsidR="005A52A0" w:rsidRDefault="005A52A0" w:rsidP="005A52A0">
      <w:pPr>
        <w:pStyle w:val="Programostekstas"/>
      </w:pPr>
      <w:r>
        <w:t>Ghost Rider;2007;Action;Columbia Pictures;Mark Steven Johnson;N. Cage;E. Mendes; 118</w:t>
      </w:r>
    </w:p>
    <w:p w14:paraId="3675C6A7" w14:textId="77777777" w:rsidR="005A52A0" w:rsidRDefault="005A52A0" w:rsidP="005A52A0">
      <w:pPr>
        <w:pStyle w:val="Programostekstas"/>
      </w:pPr>
      <w:r>
        <w:t>Snowpiercer;2013;Science Fiction;CJ Entertainment;Bong Joon Ho;C. Evans;S Kang-ho; 98</w:t>
      </w:r>
    </w:p>
    <w:p w14:paraId="5F52BA93" w14:textId="77777777" w:rsidR="005A52A0" w:rsidRDefault="005A52A0" w:rsidP="005A52A0">
      <w:pPr>
        <w:pStyle w:val="Programostekstas"/>
      </w:pPr>
      <w:r>
        <w:t>Cars 3;2019;Comedy;Studio A;Director A;J. Beam;L. Nas;212</w:t>
      </w:r>
    </w:p>
    <w:p w14:paraId="03CC854E" w14:textId="77777777" w:rsidR="005A52A0" w:rsidRDefault="005A52A0" w:rsidP="005A52A0">
      <w:pPr>
        <w:pStyle w:val="Programostekstas"/>
      </w:pPr>
    </w:p>
    <w:p w14:paraId="5822A407" w14:textId="77777777" w:rsidR="005A52A0" w:rsidRDefault="00204E53" w:rsidP="005A52A0">
      <w:pPr>
        <w:pStyle w:val="Programostekstas"/>
      </w:pPr>
      <w:r>
        <w:t>Rezultatai:</w:t>
      </w:r>
    </w:p>
    <w:p w14:paraId="43FB7E34" w14:textId="77777777" w:rsidR="00220013" w:rsidRDefault="00220013" w:rsidP="005A52A0">
      <w:pPr>
        <w:pStyle w:val="Programostekstas"/>
      </w:pPr>
    </w:p>
    <w:p w14:paraId="22256CAE" w14:textId="77777777" w:rsidR="00220013" w:rsidRDefault="00220013" w:rsidP="005A52A0">
      <w:pPr>
        <w:pStyle w:val="Programostekstas"/>
      </w:pPr>
      <w:r>
        <w:t>ImdbInitial.txt:</w:t>
      </w:r>
    </w:p>
    <w:p w14:paraId="10C7163F" w14:textId="77777777" w:rsidR="00220013" w:rsidRDefault="00220013" w:rsidP="005A52A0">
      <w:pPr>
        <w:pStyle w:val="Programostekstas"/>
      </w:pPr>
      <w:r>
        <w:rPr>
          <w:noProof/>
          <w:lang w:val="en-US"/>
        </w:rPr>
        <w:drawing>
          <wp:inline distT="0" distB="0" distL="0" distR="0" wp14:anchorId="1F330211" wp14:editId="02E314EE">
            <wp:extent cx="6296025" cy="895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29DB" w14:textId="77777777" w:rsidR="00220013" w:rsidRDefault="00220013" w:rsidP="005A52A0">
      <w:pPr>
        <w:pStyle w:val="Programostekstas"/>
      </w:pPr>
    </w:p>
    <w:p w14:paraId="4E2B8E86" w14:textId="77777777" w:rsidR="00220013" w:rsidRDefault="00220013" w:rsidP="005A52A0">
      <w:pPr>
        <w:pStyle w:val="Programostekstas"/>
      </w:pPr>
      <w:r>
        <w:br w:type="column"/>
      </w:r>
      <w:r>
        <w:lastRenderedPageBreak/>
        <w:t>Console:</w:t>
      </w:r>
    </w:p>
    <w:p w14:paraId="78078DF5" w14:textId="77777777" w:rsidR="00220013" w:rsidRDefault="00220013" w:rsidP="005A52A0">
      <w:pPr>
        <w:pStyle w:val="Programostekstas"/>
      </w:pPr>
      <w:r>
        <w:rPr>
          <w:noProof/>
          <w:lang w:val="en-US"/>
        </w:rPr>
        <w:drawing>
          <wp:inline distT="0" distB="0" distL="0" distR="0" wp14:anchorId="5CA69E44" wp14:editId="7F126C32">
            <wp:extent cx="6296025" cy="1104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E3B1" w14:textId="77777777" w:rsidR="00220013" w:rsidRDefault="00220013" w:rsidP="005A52A0">
      <w:pPr>
        <w:pStyle w:val="Programostekstas"/>
      </w:pPr>
    </w:p>
    <w:p w14:paraId="5F74E886" w14:textId="77777777" w:rsidR="00220013" w:rsidRDefault="00220013" w:rsidP="005A52A0">
      <w:pPr>
        <w:pStyle w:val="Programostekstas"/>
      </w:pPr>
      <w:r>
        <w:t>MoviesWith.csv:</w:t>
      </w:r>
    </w:p>
    <w:p w14:paraId="230933C0" w14:textId="77777777" w:rsidR="00220013" w:rsidRDefault="00220013" w:rsidP="005A52A0">
      <w:pPr>
        <w:pStyle w:val="Programostekstas"/>
      </w:pPr>
      <w:r>
        <w:rPr>
          <w:noProof/>
          <w:lang w:val="en-US"/>
        </w:rPr>
        <w:drawing>
          <wp:inline distT="0" distB="0" distL="0" distR="0" wp14:anchorId="00CDB4AD" wp14:editId="6E9903B9">
            <wp:extent cx="6296025" cy="1952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02C6" w14:textId="77777777" w:rsidR="00D1074F" w:rsidRDefault="00D1074F" w:rsidP="00D1074F">
      <w:pPr>
        <w:pStyle w:val="Heading2"/>
      </w:pPr>
      <w:bookmarkStart w:id="9" w:name="_Toc51687504"/>
      <w:r>
        <w:t>Dėstytojo pastabos</w:t>
      </w:r>
      <w:bookmarkEnd w:id="9"/>
    </w:p>
    <w:p w14:paraId="7B5E3E57" w14:textId="77777777" w:rsidR="00D1074F" w:rsidRDefault="00D1074F" w:rsidP="00D1074F"/>
    <w:p w14:paraId="698A9CB1" w14:textId="77777777" w:rsidR="00D1074F" w:rsidRDefault="00D1074F" w:rsidP="00D1074F"/>
    <w:p w14:paraId="05AA33B5" w14:textId="77777777" w:rsidR="00D1074F" w:rsidRPr="00D1074F" w:rsidRDefault="00D1074F" w:rsidP="00D1074F"/>
    <w:p w14:paraId="6D8E4E77" w14:textId="77777777" w:rsidR="00AB7416" w:rsidRPr="0015714D" w:rsidRDefault="00B62B7E" w:rsidP="00F93867">
      <w:pPr>
        <w:pStyle w:val="Heading1"/>
      </w:pPr>
      <w:bookmarkStart w:id="10" w:name="_Toc51687505"/>
      <w:r w:rsidRPr="00F93867">
        <w:lastRenderedPageBreak/>
        <w:t>Skaičiavimų</w:t>
      </w:r>
      <w:r>
        <w:t xml:space="preserve"> klasė</w:t>
      </w:r>
      <w:bookmarkEnd w:id="10"/>
    </w:p>
    <w:p w14:paraId="4D49C6CA" w14:textId="70849A82" w:rsidR="00AB7416" w:rsidRDefault="00AB7416" w:rsidP="00E22F3B">
      <w:pPr>
        <w:pStyle w:val="Heading2"/>
      </w:pPr>
      <w:bookmarkStart w:id="11" w:name="_Toc51687506"/>
      <w:r w:rsidRPr="00844988">
        <w:t>Darbo užduotis</w:t>
      </w:r>
      <w:bookmarkEnd w:id="11"/>
    </w:p>
    <w:p w14:paraId="225C0AD4" w14:textId="2EFA46D1" w:rsidR="00AB7416" w:rsidRPr="00844988" w:rsidRDefault="00E22F3B" w:rsidP="00AB7416">
      <w:r>
        <w:rPr>
          <w:noProof/>
          <w:lang w:val="en-US"/>
        </w:rPr>
        <w:drawing>
          <wp:inline distT="0" distB="0" distL="0" distR="0" wp14:anchorId="24BE5EA9" wp14:editId="27136AF0">
            <wp:extent cx="6292850" cy="1497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1985" w14:textId="77777777" w:rsidR="00AB7416" w:rsidRPr="00844988" w:rsidRDefault="00AB7416" w:rsidP="00AB7416">
      <w:pPr>
        <w:pStyle w:val="Heading2"/>
      </w:pPr>
      <w:bookmarkStart w:id="12" w:name="_Toc51687507"/>
      <w:r w:rsidRPr="00844988">
        <w:t>Programos tekstas</w:t>
      </w:r>
      <w:bookmarkEnd w:id="12"/>
    </w:p>
    <w:p w14:paraId="7797C720" w14:textId="5041B579" w:rsidR="00AB7416" w:rsidRDefault="00E22F3B" w:rsidP="00AB7416">
      <w:pPr>
        <w:pStyle w:val="Programostekstas"/>
      </w:pPr>
      <w:r>
        <w:t>IMDB.cs:</w:t>
      </w:r>
    </w:p>
    <w:p w14:paraId="4A5A79E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0C030AD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6BC3292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390F8C1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247E728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21FC578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14:paraId="68B759A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CF7DDB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Lab02</w:t>
      </w:r>
    </w:p>
    <w:p w14:paraId="2C01CB9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5BEB267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7302E5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IMDB Movie Object</w:t>
      </w:r>
    </w:p>
    <w:p w14:paraId="3E6EFB3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2A8B35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IMDB</w:t>
      </w:r>
    </w:p>
    <w:p w14:paraId="5CF3FC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1732237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Name 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7986534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Date 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136CC7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Genre 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1E4E2E0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Studio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848524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Director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49894D2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Actors 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36299F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Revenue 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68B900F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1C6760C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name,</w:t>
      </w:r>
    </w:p>
    <w:p w14:paraId="44F8394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date,</w:t>
      </w:r>
    </w:p>
    <w:p w14:paraId="01B9951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genre,</w:t>
      </w:r>
    </w:p>
    <w:p w14:paraId="4798327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studio,</w:t>
      </w:r>
    </w:p>
    <w:p w14:paraId="34D6080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director,</w:t>
      </w:r>
    </w:p>
    <w:p w14:paraId="11FE055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actor1,</w:t>
      </w:r>
    </w:p>
    <w:p w14:paraId="5920124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actor2,</w:t>
      </w:r>
    </w:p>
    <w:p w14:paraId="3E69292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revenue)</w:t>
      </w:r>
    </w:p>
    <w:p w14:paraId="635D437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BF30F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Name     = name;</w:t>
      </w:r>
    </w:p>
    <w:p w14:paraId="06ADC7C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Date     = date;</w:t>
      </w:r>
    </w:p>
    <w:p w14:paraId="53D4F16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Genre    = genre;</w:t>
      </w:r>
    </w:p>
    <w:p w14:paraId="2B3E08C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Director = director;</w:t>
      </w:r>
    </w:p>
    <w:p w14:paraId="05E2DC7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Revenue  = revenue;</w:t>
      </w:r>
    </w:p>
    <w:p w14:paraId="6B314B0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Studio   = studio;</w:t>
      </w:r>
    </w:p>
    <w:p w14:paraId="5D17238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BBBCF6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4F11AEC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Actors.Add(actor1);</w:t>
      </w:r>
    </w:p>
    <w:p w14:paraId="746B509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Actors.Add(actor2); </w:t>
      </w:r>
    </w:p>
    <w:p w14:paraId="53FF056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97EE66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45A012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BEAA88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Equals() Method Override</w:t>
      </w:r>
    </w:p>
    <w:p w14:paraId="544F425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FAFF50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otherObj)</w:t>
      </w:r>
    </w:p>
    <w:p w14:paraId="1C57814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4067C8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.Name == ((IMDB)otherObj).Name;</w:t>
      </w:r>
    </w:p>
    <w:p w14:paraId="67E4C9D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F204C2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515F7C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6CEE94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AD72E4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Returns IMDB.Name's hashcode</w:t>
      </w:r>
    </w:p>
    <w:p w14:paraId="0C17B84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05047A9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GetHashCode()</w:t>
      </w:r>
    </w:p>
    <w:p w14:paraId="17E0D38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72054A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.Name.GetHashCode();</w:t>
      </w:r>
    </w:p>
    <w:p w14:paraId="1E5CB71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5E8526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CAD447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3E28019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ToString() override</w:t>
      </w:r>
    </w:p>
    <w:p w14:paraId="1FD1C37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D447C4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575FA32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ToString() =&gt; ToString(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'|'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0B02EB5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0A0ADF6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E28CC0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E290EE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ToString()</w:t>
      </w:r>
    </w:p>
    <w:p w14:paraId="682E6BC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7E93DF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29FAAE3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splitter)</w:t>
      </w:r>
    </w:p>
    <w:p w14:paraId="10FAD93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26AD26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</w:p>
    <w:p w14:paraId="57170D6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.Name,-20}{splitter}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A6989D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.Date,20}{splitter}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DDA367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.Genre,-20}{splitter}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768CE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.Studio,-20}{splitter}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7ACE5D7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.Director,-20}{splitter}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59E4F0D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.Actors[0],-20}{splitter}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3EF8CBD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.Actors[1],-20}{splitter}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69AFC4A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.Revenue,10}{splitter}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171714B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B820A6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76D67A3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03DBBB9A" w14:textId="1D1B9DF9" w:rsidR="00E22F3B" w:rsidRDefault="00E22F3B" w:rsidP="00AB7416">
      <w:pPr>
        <w:pStyle w:val="Programostekstas"/>
      </w:pPr>
    </w:p>
    <w:p w14:paraId="47881506" w14:textId="7C79D0B7" w:rsidR="00E22F3B" w:rsidRDefault="00E22F3B" w:rsidP="00AB7416">
      <w:pPr>
        <w:pStyle w:val="Programostekstas"/>
      </w:pPr>
      <w:r>
        <w:t>User.cs:</w:t>
      </w:r>
    </w:p>
    <w:p w14:paraId="684902AD" w14:textId="53F88CF9" w:rsidR="00E22F3B" w:rsidRDefault="00E22F3B" w:rsidP="00AB7416">
      <w:pPr>
        <w:pStyle w:val="Programostekstas"/>
      </w:pPr>
    </w:p>
    <w:p w14:paraId="3E7E9F7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1AB773F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0AE984C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3B96C3C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1E1265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Lab02</w:t>
      </w:r>
    </w:p>
    <w:p w14:paraId="5589E12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258E87E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801803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User Class Object.</w:t>
      </w:r>
    </w:p>
    <w:p w14:paraId="1CA188A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Saves Name, BirthDate, City, Seen Movies</w:t>
      </w:r>
    </w:p>
    <w:p w14:paraId="7C03C54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37B5375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User</w:t>
      </w:r>
    </w:p>
    <w:p w14:paraId="3E192E7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671882F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265219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DateTime BirthDate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6CC73C6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326445D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//public List&lt;IMDB&gt; Movies { get { return movies; } }</w:t>
      </w:r>
    </w:p>
    <w:p w14:paraId="4BD8BC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4CBE63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movies;</w:t>
      </w:r>
    </w:p>
    <w:p w14:paraId="2D4B6E8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1DBDA6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name, DateTime birthDate,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city)</w:t>
      </w:r>
    </w:p>
    <w:p w14:paraId="2A56857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544A530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City = city;</w:t>
      </w:r>
    </w:p>
    <w:p w14:paraId="42614ED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Name = name;</w:t>
      </w:r>
    </w:p>
    <w:p w14:paraId="2A19CF7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3B38E7C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BirthDate = birthDate;</w:t>
      </w:r>
    </w:p>
    <w:p w14:paraId="1120146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6BAC6B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665855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name, DateTime birthDate,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city, List&lt;IMDB&gt; _movies)</w:t>
      </w:r>
    </w:p>
    <w:p w14:paraId="4FBA0D7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FA2548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City = city;</w:t>
      </w:r>
    </w:p>
    <w:p w14:paraId="0192C7B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Name = name;</w:t>
      </w:r>
    </w:p>
    <w:p w14:paraId="77059D0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movies = _movies;</w:t>
      </w:r>
    </w:p>
    <w:p w14:paraId="2D665A6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BirthDate = birthDate;</w:t>
      </w:r>
    </w:p>
    <w:p w14:paraId="4AA6273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33B12A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C46F71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7983160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the movie to users catologue</w:t>
      </w:r>
    </w:p>
    <w:p w14:paraId="34F2277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8E127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AddMovie(IMDB imdb)</w:t>
      </w:r>
    </w:p>
    <w:p w14:paraId="00BCB03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1C195B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IMDB temp = AllMovieInfo.GetMovieByTitle(imdb.Name);</w:t>
      </w:r>
    </w:p>
    <w:p w14:paraId="5A9A200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(temp !=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If the movie exists, copies the existing movie</w:t>
      </w:r>
    </w:p>
    <w:p w14:paraId="65CB332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imdb = temp;</w:t>
      </w:r>
    </w:p>
    <w:p w14:paraId="3F759EF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</w:p>
    <w:p w14:paraId="1E5FDD4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AllMovieInfo.AddMovie(imdb,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the movie to all movie catalogue</w:t>
      </w:r>
    </w:p>
    <w:p w14:paraId="5EB95A3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movies.Add(imdb);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the movie to this User's catologue</w:t>
      </w:r>
    </w:p>
    <w:p w14:paraId="07C7C7C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646F8A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BBEDC3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GetMovieCount()</w:t>
      </w:r>
    </w:p>
    <w:p w14:paraId="2412FBE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755AEA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movies.Count;</w:t>
      </w:r>
    </w:p>
    <w:p w14:paraId="7D1ABE5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605293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F0ABE2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 GetMovieByIndex(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index)</w:t>
      </w:r>
    </w:p>
    <w:p w14:paraId="2A2EC21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5ED84B2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try</w:t>
      </w:r>
    </w:p>
    <w:p w14:paraId="2AC8523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6205E3A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movies[index];</w:t>
      </w:r>
    </w:p>
    <w:p w14:paraId="16FBBDA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52A6D7A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catch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(Exception)</w:t>
      </w:r>
    </w:p>
    <w:p w14:paraId="65AB04E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6CE8858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F56B9C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2D21A9F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F83063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091FB0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B589C1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Comparison Methods</w:t>
      </w:r>
    </w:p>
    <w:p w14:paraId="716979B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670683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&lt; (User user1, User user2)</w:t>
      </w:r>
    </w:p>
    <w:p w14:paraId="515B832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EC3B31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user1.GetMovieCount() &lt; user2.GetMovieCount();</w:t>
      </w:r>
    </w:p>
    <w:p w14:paraId="74BAEC4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2070EA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&gt; (User user1, User user2)</w:t>
      </w:r>
    </w:p>
    <w:p w14:paraId="23C8D7D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B0CD9B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user1.GetMovieCount() &lt; user2.GetMovieCount();</w:t>
      </w:r>
    </w:p>
    <w:p w14:paraId="6708814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C53F46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BD4FAE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4AB1D3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ToString() override</w:t>
      </w:r>
    </w:p>
    <w:p w14:paraId="738C3C3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5EDF7A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754258A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ToString()</w:t>
      </w:r>
    </w:p>
    <w:p w14:paraId="0D508F4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694A99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.Name}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.BirthDate}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.City}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703C200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DA4F87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4CDCE44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01451C67" w14:textId="512EDCC6" w:rsidR="00E22F3B" w:rsidRDefault="00E22F3B" w:rsidP="00AB7416">
      <w:pPr>
        <w:pStyle w:val="Programostekstas"/>
      </w:pPr>
    </w:p>
    <w:p w14:paraId="0DD8755E" w14:textId="0A1BD3BB" w:rsidR="00E22F3B" w:rsidRDefault="00E22F3B" w:rsidP="00AB7416">
      <w:pPr>
        <w:pStyle w:val="Programostekstas"/>
      </w:pPr>
      <w:r>
        <w:lastRenderedPageBreak/>
        <w:t>AllMovieInfo.cs:</w:t>
      </w:r>
    </w:p>
    <w:p w14:paraId="68966E7E" w14:textId="6E19D580" w:rsidR="00E22F3B" w:rsidRDefault="00E22F3B" w:rsidP="00AB7416">
      <w:pPr>
        <w:pStyle w:val="Programostekstas"/>
      </w:pPr>
    </w:p>
    <w:p w14:paraId="2A8F6A1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5AE611A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473F317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5E58A1B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0941491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289CEB9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707C91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Lab02</w:t>
      </w:r>
    </w:p>
    <w:p w14:paraId="70BA562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3787744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28583E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Saves Important Information For ALL IMDB Class Objects</w:t>
      </w:r>
    </w:p>
    <w:p w14:paraId="37228EF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3D33CD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AllMovieInfo</w:t>
      </w:r>
    </w:p>
    <w:p w14:paraId="19D3181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5251205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AllMovies {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14:paraId="0D51D97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DirectorPopularity;</w:t>
      </w:r>
    </w:p>
    <w:p w14:paraId="180F438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IMDB&gt; MovieTitleSearch;</w:t>
      </w:r>
    </w:p>
    <w:p w14:paraId="1C9E617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List&lt;IMDB&gt;&gt; GenreSearch;</w:t>
      </w:r>
    </w:p>
    <w:p w14:paraId="030E00C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Dictionary&lt;IMDB, Dictionary&lt;User,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&gt;&gt; MovieUsers;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First Key -&gt; Movie, Second Key - User, Returns if the User Has seen the movie</w:t>
      </w:r>
    </w:p>
    <w:p w14:paraId="4B3F9C8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AllMovieInfo()</w:t>
      </w:r>
    </w:p>
    <w:p w14:paraId="62645AD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EFD76E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AllMovies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1CC7F18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DirectorPopularity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3D89D84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MovieTitleSearch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IMDB&gt;();</w:t>
      </w:r>
    </w:p>
    <w:p w14:paraId="6C3B0EE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MovieUsers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Dictionary&lt;IMDB, Dictionary&lt;User,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&gt;&gt;();</w:t>
      </w:r>
    </w:p>
    <w:p w14:paraId="30B6CDF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GenreSearch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List&lt;IMDB&gt;&gt;();</w:t>
      </w:r>
    </w:p>
    <w:p w14:paraId="7007684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7390BF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28CF35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460776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Finds Directors With The Most Movies Directed. Returns List String Object.</w:t>
      </w:r>
    </w:p>
    <w:p w14:paraId="43D1444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E34D81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FindBestDirectors()</w:t>
      </w:r>
    </w:p>
    <w:p w14:paraId="5C52E01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726AD3B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directors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0749617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filmsDirected = 0;</w:t>
      </w:r>
    </w:p>
    <w:p w14:paraId="252CAC1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DD26EA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DirectorPopularity.Keys)</w:t>
      </w:r>
    </w:p>
    <w:p w14:paraId="4CEBF26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2BE5AC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BADD24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(filmsDirected &lt; DirectorPopularity[key])</w:t>
      </w:r>
    </w:p>
    <w:p w14:paraId="4668879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3325B21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filmsDirected = DirectorPopularity[key];</w:t>
      </w:r>
    </w:p>
    <w:p w14:paraId="482E3C8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directors.Clear();</w:t>
      </w:r>
    </w:p>
    <w:p w14:paraId="30D5D46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directors.Add(key);</w:t>
      </w:r>
    </w:p>
    <w:p w14:paraId="16422B7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038A48F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(filmsDirected == DirectorPopularity[key])</w:t>
      </w:r>
    </w:p>
    <w:p w14:paraId="6B1E630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07C9027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directors.Add(key);</w:t>
      </w:r>
    </w:p>
    <w:p w14:paraId="456F843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6230F42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0B1417E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CE68DB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directors;</w:t>
      </w:r>
    </w:p>
    <w:p w14:paraId="53D70B7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BE0466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5F9934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32946EC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the movie to the AllMovieInfo Class. Adds the User who has seen the movie</w:t>
      </w:r>
    </w:p>
    <w:p w14:paraId="036B7E0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DCF687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AddMovie(IMDB imdb, User user)</w:t>
      </w:r>
    </w:p>
    <w:p w14:paraId="28E6F8A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FDE796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4E3867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(!MovieTitleSearch.ContainsKey(imdb.Name))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If Movie Does Not Exist, Add The movie</w:t>
      </w:r>
    </w:p>
    <w:p w14:paraId="37AA18E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AddMovie(imdb);</w:t>
      </w:r>
    </w:p>
    <w:p w14:paraId="138982E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D6F818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AddUser(imdb, user);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the User to the Movie User List</w:t>
      </w:r>
    </w:p>
    <w:p w14:paraId="59C8046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</w:p>
    <w:p w14:paraId="695EF69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B2781C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35ABB27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6E9ADF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Returns IMDB object by it's title</w:t>
      </w:r>
    </w:p>
    <w:p w14:paraId="1DC2809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9CC07B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 GetMovieByTitle(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title)</w:t>
      </w:r>
    </w:p>
    <w:p w14:paraId="335179D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57BBC59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(MovieTitleSearch.ContainsKey(title))</w:t>
      </w:r>
    </w:p>
    <w:p w14:paraId="5998B45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MovieTitleSearch[title];</w:t>
      </w:r>
    </w:p>
    <w:p w14:paraId="524BFA3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47CB3D8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5B03BE8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39B034A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7DFCF3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01C685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a movie to a genre. If Genre does not exist, creates the genre.</w:t>
      </w:r>
    </w:p>
    <w:p w14:paraId="7CDA92E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842EA4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AddToGenre(IMDB imdb)</w:t>
      </w:r>
    </w:p>
    <w:p w14:paraId="6A22ACE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F4F6D6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(!GenreSearch.ContainsKey(imdb.Genre))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the genre if it does not exist</w:t>
      </w:r>
    </w:p>
    <w:p w14:paraId="3525330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GenreSearch.Add(imdb.Genre,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List&lt;IMDB&gt;());</w:t>
      </w:r>
    </w:p>
    <w:p w14:paraId="6F23843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GenreSearch[imdb.Genre].Add(imdb);</w:t>
      </w:r>
    </w:p>
    <w:p w14:paraId="4094D2D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868F18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5D075C3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7E6A0B2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the movie to AllMovieInfo If it does not exist</w:t>
      </w:r>
    </w:p>
    <w:p w14:paraId="453A376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56C1D4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AddMovie(IMDB imdb)</w:t>
      </w:r>
    </w:p>
    <w:p w14:paraId="7FACACE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E71C78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MovieTitleSearch.Add(imdb.Name, imdb);</w:t>
      </w:r>
    </w:p>
    <w:p w14:paraId="0E01378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AddToGenre(imdb);</w:t>
      </w:r>
    </w:p>
    <w:p w14:paraId="5FBBFE9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AddDirector(imdb.Director);</w:t>
      </w:r>
    </w:p>
    <w:p w14:paraId="4A2220A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AllMovies.Add(imdb);</w:t>
      </w:r>
    </w:p>
    <w:p w14:paraId="1A4B529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56ABBC2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55EDDF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User as a person who has seen the movie</w:t>
      </w:r>
    </w:p>
    <w:p w14:paraId="737641D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1AC8D1A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51F2FD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AddUser(IMDB imdb, User user)</w:t>
      </w:r>
    </w:p>
    <w:p w14:paraId="387BD60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1CD97F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(!MovieUsers.ContainsKey(imdb))</w:t>
      </w:r>
    </w:p>
    <w:p w14:paraId="474CA48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MovieUsers.Add(imdb,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bool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&gt;());</w:t>
      </w:r>
    </w:p>
    <w:p w14:paraId="6250537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E9EE23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MovieUsers[MovieTitleSearch[imdb.Name]].Add(user,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058ED4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E92ED4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5A63AE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52D7B0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CD61C6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Adds a Movie Tally To The Director</w:t>
      </w:r>
    </w:p>
    <w:p w14:paraId="4D0C793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2938FC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director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220043E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AddDirector(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director)</w:t>
      </w:r>
    </w:p>
    <w:p w14:paraId="7F39B0C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633FEDE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695A91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Records how many movies a director has directed. </w:t>
      </w:r>
    </w:p>
    <w:p w14:paraId="5684440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B32794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A62EC6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(DirectorPopularity.ContainsKey(director) ==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false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50154A2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DirectorPopularity.Add(director, 0);</w:t>
      </w:r>
    </w:p>
    <w:p w14:paraId="5BCA55E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C4DED9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DirectorPopularity[director]++;</w:t>
      </w:r>
    </w:p>
    <w:p w14:paraId="54A1551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C49F78C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CAA856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4CDC96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Gets Movies that both users have seen</w:t>
      </w:r>
    </w:p>
    <w:p w14:paraId="25B4DC6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677F65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user1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6331634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user2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78BAA38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2B20AB9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GetSeenWith(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 user1, User user2)</w:t>
      </w:r>
    </w:p>
    <w:p w14:paraId="1F62A9A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71231B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000959F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1CC826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user1.GetMovieCount(); i++)</w:t>
      </w:r>
    </w:p>
    <w:p w14:paraId="1DB3ECC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A8EA43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IMDB imdb = user1.GetMovieByIndex(i);</w:t>
      </w:r>
    </w:p>
    <w:p w14:paraId="6D3E9C2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(MovieUsers[imdb].ContainsKey(user2))</w:t>
      </w:r>
    </w:p>
    <w:p w14:paraId="15F9A3F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output.Add(imdb);</w:t>
      </w:r>
    </w:p>
    <w:p w14:paraId="25150BA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336E0C3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FD6A8E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091AEF2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95666D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2B4299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4AD27E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Gets the most profitable movies</w:t>
      </w:r>
    </w:p>
    <w:p w14:paraId="41E0A7C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291557B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GetMostProfitable()</w:t>
      </w:r>
    </w:p>
    <w:p w14:paraId="7C8947D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996F6F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profit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.MinValue;</w:t>
      </w:r>
    </w:p>
    <w:p w14:paraId="6F8D9AE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List&lt;IMDB&gt;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267B7D3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imdb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AllMovies)</w:t>
      </w:r>
    </w:p>
    <w:p w14:paraId="6A7F4194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2F03B71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(profit &lt; imdb.Revenue)</w:t>
      </w:r>
    </w:p>
    <w:p w14:paraId="3C94A00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2CCC649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profit = imdb.Revenue;</w:t>
      </w:r>
    </w:p>
    <w:p w14:paraId="383AECB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output.Clear();</w:t>
      </w:r>
    </w:p>
    <w:p w14:paraId="4797DA6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27A1BA6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278718A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(profit == imdb.Revenue)</w:t>
      </w:r>
    </w:p>
    <w:p w14:paraId="61A85B2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output.Add(imdb);</w:t>
      </w:r>
    </w:p>
    <w:p w14:paraId="12BCC9F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6F9D1CC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966483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63EDA0A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E3805F3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648FD5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92CBA9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Returns all the keys of GenreSearch Object</w:t>
      </w:r>
    </w:p>
    <w:p w14:paraId="33FE2817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3854C4E9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GetAllGenres()</w:t>
      </w:r>
    </w:p>
    <w:p w14:paraId="2712EE38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C49B07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&gt;(GenreSearch.Keys);</w:t>
      </w:r>
    </w:p>
    <w:p w14:paraId="52028736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460A0A3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A37CE62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9F5419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Return all the movies with specified genre</w:t>
      </w:r>
    </w:p>
    <w:p w14:paraId="70E33731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7C9491D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GetMoviesWithGenre(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key)</w:t>
      </w:r>
    </w:p>
    <w:p w14:paraId="6006B02E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7BA1BBF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(GenreSearch.ContainsKey(key))</w:t>
      </w:r>
    </w:p>
    <w:p w14:paraId="06B4B1C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GenreSearch[key];</w:t>
      </w:r>
    </w:p>
    <w:p w14:paraId="5D13BD1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5949C085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List&lt;IMDB&gt;();</w:t>
      </w:r>
    </w:p>
    <w:p w14:paraId="7D6B8BC0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1DD31F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3DD3D72F" w14:textId="77777777" w:rsidR="00E22F3B" w:rsidRDefault="00E22F3B" w:rsidP="00E22F3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702087C2" w14:textId="62E18E53" w:rsidR="00E22F3B" w:rsidRDefault="00E22F3B" w:rsidP="00AB7416">
      <w:pPr>
        <w:pStyle w:val="Programostekstas"/>
      </w:pPr>
    </w:p>
    <w:p w14:paraId="021DFFEA" w14:textId="38C32DBB" w:rsidR="00193001" w:rsidRDefault="00193001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32BE3819" w14:textId="79CBB502" w:rsidR="00193001" w:rsidRDefault="00193001" w:rsidP="00AB7416">
      <w:pPr>
        <w:pStyle w:val="Programostekstas"/>
      </w:pPr>
      <w:r>
        <w:lastRenderedPageBreak/>
        <w:t>InOutHelpers.cs:</w:t>
      </w:r>
    </w:p>
    <w:p w14:paraId="16EC1A12" w14:textId="7AB0E041" w:rsidR="00193001" w:rsidRDefault="00193001" w:rsidP="00AB7416">
      <w:pPr>
        <w:pStyle w:val="Programostekstas"/>
      </w:pPr>
    </w:p>
    <w:p w14:paraId="62D6C46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643AA79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393D5BA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14:paraId="01F2B85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5795C54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27BF1EE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6A122F8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6B7430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Lab02</w:t>
      </w:r>
    </w:p>
    <w:p w14:paraId="4F93920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6B56D82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7DAE814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File Input Output Helper</w:t>
      </w:r>
    </w:p>
    <w:p w14:paraId="2AA203B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475609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InOutHelpers</w:t>
      </w:r>
    </w:p>
    <w:p w14:paraId="46085EC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4A288F7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Text formatting const</w:t>
      </w:r>
    </w:p>
    <w:p w14:paraId="1113E72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tSize = -20;</w:t>
      </w:r>
    </w:p>
    <w:p w14:paraId="439680E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FDB11C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246CC0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Creates output file from scratch</w:t>
      </w:r>
    </w:p>
    <w:p w14:paraId="410EDBD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21403F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outputPath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04E9248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CreateOutputFile(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outputPath)</w:t>
      </w:r>
    </w:p>
    <w:p w14:paraId="7F2B040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045F76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(File.Exists(outputPath))</w:t>
      </w:r>
    </w:p>
    <w:p w14:paraId="0730FE4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File.Delete(outputPath);</w:t>
      </w:r>
    </w:p>
    <w:p w14:paraId="7D9733F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CB2877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StreamWriter(outputPath);</w:t>
      </w:r>
    </w:p>
    <w:p w14:paraId="5802D0B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"Initial Data:"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F0EE8E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sw.Close();</w:t>
      </w:r>
    </w:p>
    <w:p w14:paraId="7A0ADF7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E2C569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603924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20FDEC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5E22D1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Writes Initial data from List User Object</w:t>
      </w:r>
    </w:p>
    <w:p w14:paraId="20E9B3E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0A7CD9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WriteInitialData(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 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outputPath)</w:t>
      </w:r>
    </w:p>
    <w:p w14:paraId="0086A21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805722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StreamWriter(outputPath, append: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))</w:t>
      </w:r>
    </w:p>
    <w:p w14:paraId="13F9DAB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7347ECB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sw.WriteLine();</w:t>
      </w:r>
    </w:p>
    <w:p w14:paraId="2951846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{user.Name,tSize}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{user.BirthDate,tSize}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|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{user.City,tSize}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3750F50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sw.WriteLine();</w:t>
      </w:r>
    </w:p>
    <w:p w14:paraId="37D4DB5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sw.WriteMovieList(user,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'|'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BEEA11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0CA6FA6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CE1DFD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056314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5AE0EF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REwrites Initial Data. Takes List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&lt;IMDB&gt;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, string outputPath. Returns void</w:t>
      </w:r>
    </w:p>
    <w:p w14:paraId="018027B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C7F87F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3390713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outputPath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output path to where to write the data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4753D86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WriteMovieList(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 sw, User user,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splitter)</w:t>
      </w:r>
    </w:p>
    <w:p w14:paraId="76A161D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834974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(user.GetMovieCount() &gt; 0)</w:t>
      </w:r>
    </w:p>
    <w:p w14:paraId="049C74F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013F9FA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00DC18B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"Date"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16ADF36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"Genre"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A5FE5F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"Studio"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3C04EAC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"Director"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3AF105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"Actor 1"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0E13E04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"Actor 2"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2B9006D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"Revenue"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,-10}{splitter}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F635A6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18FAAE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user.GetMovieCount(); i++)</w:t>
      </w:r>
    </w:p>
    <w:p w14:paraId="6F9D6F4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05C322E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IMDB movie = user.GetMovieByIndex(i);</w:t>
      </w:r>
    </w:p>
    <w:p w14:paraId="2A1EDA9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sw.WriteLine(movie.ToString(splitter));</w:t>
      </w:r>
    </w:p>
    <w:p w14:paraId="7CB501E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4716474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3CB9DC6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4148C17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"No Movies Found"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1F33DE7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3EA069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</w:p>
    <w:p w14:paraId="640CCC9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A128E7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Writes Data to Output File</w:t>
      </w:r>
    </w:p>
    <w:p w14:paraId="14F0F0A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A4D2D0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List IMDB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7DC64B9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outputPath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Output File 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3B50155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PrintMoviesToCSV(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outputPath)</w:t>
      </w:r>
    </w:p>
    <w:p w14:paraId="0A505B5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7CCE82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StreamWriter(outputPath))</w:t>
      </w:r>
    </w:p>
    <w:p w14:paraId="1AF402C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1E1C675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WriteMovieList(sw,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"temp"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,DateTime.Today,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"temp"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,movies),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2B61C0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5F5EDA3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4E6525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2F2803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C2DB44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06A73D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EE9F93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Reads Data, returns List IMDB Object</w:t>
      </w:r>
    </w:p>
    <w:p w14:paraId="510A4FC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13A26F5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filePath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Input File Object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&lt;/param&gt;</w:t>
      </w:r>
    </w:p>
    <w:p w14:paraId="59970AD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&lt;returns&gt;&lt;/returns&gt;</w:t>
      </w:r>
    </w:p>
    <w:p w14:paraId="1288B67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 Add(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List&lt;User&gt; list,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filePath)</w:t>
      </w:r>
    </w:p>
    <w:p w14:paraId="21CC1E6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EB78AA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24FAAD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List&lt;User&gt;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List&lt;User&gt;();</w:t>
      </w:r>
    </w:p>
    <w:p w14:paraId="555B044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(StreamReader sr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StreamReader(filePath))</w:t>
      </w:r>
    </w:p>
    <w:p w14:paraId="1FC0EF4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47A7CFC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New User Data</w:t>
      </w:r>
    </w:p>
    <w:p w14:paraId="0BDA06F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data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[3];</w:t>
      </w:r>
    </w:p>
    <w:p w14:paraId="464A022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data[0] = sr.ReadLine();</w:t>
      </w:r>
    </w:p>
    <w:p w14:paraId="2040820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data[1] = sr.ReadLine();</w:t>
      </w:r>
    </w:p>
    <w:p w14:paraId="65C84E4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data[2] = sr.ReadLine().Trim();</w:t>
      </w:r>
    </w:p>
    <w:p w14:paraId="50700BE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User user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User(data[0], DateTime.Parse(data[1]), data[2]);</w:t>
      </w:r>
    </w:p>
    <w:p w14:paraId="75857E6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list.Add(user);</w:t>
      </w:r>
    </w:p>
    <w:p w14:paraId="1D4EF4F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918360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User's Movies</w:t>
      </w:r>
    </w:p>
    <w:p w14:paraId="30DE121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line;</w:t>
      </w:r>
    </w:p>
    <w:p w14:paraId="526820D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((line = sr.ReadLine()) !=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7FC1C6C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47F4A4B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data = line.Split(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0F604FF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(data.Length == 8)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Adds a movie for the user</w:t>
      </w:r>
    </w:p>
    <w:p w14:paraId="7CE8426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7548E99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IMDB imdb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IMDB(data[0],</w:t>
      </w:r>
    </w:p>
    <w:p w14:paraId="09366DA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.Parse(data[1]),</w:t>
      </w:r>
    </w:p>
    <w:p w14:paraId="08183AE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data[2],</w:t>
      </w:r>
    </w:p>
    <w:p w14:paraId="2498E7C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data[3],</w:t>
      </w:r>
    </w:p>
    <w:p w14:paraId="190126D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data[4],</w:t>
      </w:r>
    </w:p>
    <w:p w14:paraId="5C3C0CF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data[5],</w:t>
      </w:r>
    </w:p>
    <w:p w14:paraId="06CAAAD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data[6],</w:t>
      </w:r>
    </w:p>
    <w:p w14:paraId="2809A42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.Parse(data[7]));</w:t>
      </w:r>
    </w:p>
    <w:p w14:paraId="14EBF53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user.AddMovie(imdb);</w:t>
      </w:r>
    </w:p>
    <w:p w14:paraId="3B2A1E0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59CF12D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7811A3B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7C2310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user;</w:t>
      </w:r>
    </w:p>
    <w:p w14:paraId="4FE0483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6A3E476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}</w:t>
      </w:r>
    </w:p>
    <w:p w14:paraId="724739A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17C7F3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028FAAF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Outputs movie genres to csv file</w:t>
      </w:r>
    </w:p>
    <w:p w14:paraId="0F25CAA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37DCB35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outputFile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28D9442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OutputGenres(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outputFile)</w:t>
      </w:r>
    </w:p>
    <w:p w14:paraId="3217AE4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5185E98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genres = AllMovieInfo.GetAllGenres();</w:t>
      </w:r>
    </w:p>
    <w:p w14:paraId="195BE28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StreamWriter(outputFile))</w:t>
      </w:r>
    </w:p>
    <w:p w14:paraId="750E987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4BFB8F8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(genres.Count &gt; 0)</w:t>
      </w:r>
    </w:p>
    <w:p w14:paraId="0CBF065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1763039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(var genre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genres)</w:t>
      </w:r>
    </w:p>
    <w:p w14:paraId="4C8D4C0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63A9E39B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sw.Write(genre);</w:t>
      </w:r>
    </w:p>
    <w:p w14:paraId="078DAD52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imdb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AllMovieInfo.GetMoviesWithGenre(genre))</w:t>
      </w:r>
    </w:p>
    <w:p w14:paraId="613EC78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{</w:t>
      </w:r>
    </w:p>
    <w:p w14:paraId="407879D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sw.Write(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$";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{imdb.Name}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68E77FC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}</w:t>
      </w:r>
    </w:p>
    <w:p w14:paraId="141ED2F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sw.WriteLine();</w:t>
      </w:r>
    </w:p>
    <w:p w14:paraId="7D90DC85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3968C56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0369568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7B298B0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"No Data Found"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03C678EA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70194A8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154BF1C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D8670A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99B791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Print to screen function</w:t>
      </w:r>
    </w:p>
    <w:p w14:paraId="6C819F2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3C38AA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movies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"&gt;&lt;/param&gt;</w:t>
      </w:r>
    </w:p>
    <w:p w14:paraId="3FAB5A0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PrintToScreen(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List&lt;IMDB&gt; movies)</w:t>
      </w:r>
    </w:p>
    <w:p w14:paraId="2BA96FD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E349F3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splitter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'|'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63CDC4F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"Most Profitable Movies"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680A47D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D72021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(movies.Count &gt; 0)</w:t>
      </w:r>
    </w:p>
    <w:p w14:paraId="49C69B5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6342765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07C25BEC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"Date"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464D135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"Genre"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15EB1F8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"Studio"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78259013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"Director"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541529C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"Actor 1"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4AF0A151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"Actor 2"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,tSize}{splitter}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+</w:t>
      </w:r>
    </w:p>
    <w:p w14:paraId="0C697B1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"Revenue"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,-10}{splitter}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5A3F2F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DAC4D10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(IMDB movie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movies)</w:t>
      </w:r>
    </w:p>
    <w:p w14:paraId="16153129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Console.WriteLine(movie.ToString(splitter));</w:t>
      </w:r>
    </w:p>
    <w:p w14:paraId="460BBD46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4B68F5EE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14AF7A97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"No Movies Found"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2AFE9F24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52BE8F8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0095311D" w14:textId="77777777" w:rsidR="00193001" w:rsidRDefault="00193001" w:rsidP="0019300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6E9814E6" w14:textId="77AFFDCD" w:rsidR="00193001" w:rsidRDefault="00193001" w:rsidP="00AB7416">
      <w:pPr>
        <w:pStyle w:val="Programostekstas"/>
      </w:pPr>
    </w:p>
    <w:p w14:paraId="35A8A366" w14:textId="7EEB6B5E" w:rsidR="00E350E4" w:rsidRDefault="00E350E4" w:rsidP="00AB7416">
      <w:pPr>
        <w:pStyle w:val="Programostekstas"/>
      </w:pPr>
      <w:r>
        <w:t>Program.cs:</w:t>
      </w:r>
    </w:p>
    <w:p w14:paraId="2882FEA5" w14:textId="446FBF68" w:rsidR="00E350E4" w:rsidRDefault="00E350E4" w:rsidP="00AB7416">
      <w:pPr>
        <w:pStyle w:val="Programostekstas"/>
      </w:pPr>
    </w:p>
    <w:p w14:paraId="744AF345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7A639E3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5AB8AF04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A1F17F9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Lab02</w:t>
      </w:r>
    </w:p>
    <w:p w14:paraId="15E79E66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71B47B1B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Program</w:t>
      </w:r>
    </w:p>
    <w:p w14:paraId="33E3A2A9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{</w:t>
      </w:r>
    </w:p>
    <w:p w14:paraId="3EE3FDF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CDdata1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@"data1-1.txt"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4B91EA8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CDdata2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@"data1-2.txt"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37DE3C8B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CDinitial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@"imdbInitial.txt"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63C566A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CDbothSeen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@"MatėAbu.csv"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6FF08EE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CDGenres =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@"Žanrai.csv"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1064F28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args)</w:t>
      </w:r>
    </w:p>
    <w:p w14:paraId="0A1769F5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F4886DD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InOutHelpers.CreateOutputFile(CDinitial);</w:t>
      </w:r>
    </w:p>
    <w:p w14:paraId="5C6AA23A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1DE7207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List&lt;User&gt; users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List&lt;User&gt;();</w:t>
      </w:r>
    </w:p>
    <w:p w14:paraId="4DC919AF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users.Add(CDdata1).WriteInitialData(CDinitial);</w:t>
      </w:r>
    </w:p>
    <w:p w14:paraId="36EB2FAF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users.Add(CDdata2).WriteInitialData(CDinitial);</w:t>
      </w:r>
    </w:p>
    <w:p w14:paraId="779126A3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68421CB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users[0].GetSeenWith(users[1]).PrintMoviesToCSV(CDbothSeen);</w:t>
      </w:r>
    </w:p>
    <w:p w14:paraId="661135D8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AllMovieInfo.GetMostProfitable().PrintToScreen();</w:t>
      </w:r>
    </w:p>
    <w:p w14:paraId="3D4B9C26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InOutHelpers.OutputGenres(CDGenres);</w:t>
      </w:r>
    </w:p>
    <w:p w14:paraId="18B2413D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Console.Read();</w:t>
      </w:r>
    </w:p>
    <w:p w14:paraId="097D7610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D27006E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b = 1;</w:t>
      </w:r>
    </w:p>
    <w:p w14:paraId="4C4853C7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b.ToString();</w:t>
      </w:r>
    </w:p>
    <w:p w14:paraId="0DC2CEA4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57E18C9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51899B2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7111F1A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Add User.AddFile(other files)</w:t>
      </w:r>
    </w:p>
    <w:p w14:paraId="56E2E151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If new user added, append new data</w:t>
      </w:r>
    </w:p>
    <w:p w14:paraId="58EAB518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Skaitym</w:t>
      </w:r>
    </w:p>
    <w:p w14:paraId="3F323D4C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56675D0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46C260F0" w14:textId="77777777" w:rsidR="00E350E4" w:rsidRDefault="00E350E4" w:rsidP="00E350E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0E0ECCDB" w14:textId="77777777" w:rsidR="00E350E4" w:rsidRDefault="00E350E4" w:rsidP="00AB7416">
      <w:pPr>
        <w:pStyle w:val="Programostekstas"/>
      </w:pPr>
    </w:p>
    <w:p w14:paraId="14BEFF3A" w14:textId="77777777" w:rsidR="00AB7416" w:rsidRDefault="00AB7416" w:rsidP="00AB7416">
      <w:pPr>
        <w:pStyle w:val="Programostekstas"/>
      </w:pPr>
    </w:p>
    <w:p w14:paraId="7E521D6C" w14:textId="77777777" w:rsidR="00AB7416" w:rsidRPr="00844988" w:rsidRDefault="00AB7416" w:rsidP="00AB7416">
      <w:pPr>
        <w:pStyle w:val="Programostekstas"/>
      </w:pPr>
    </w:p>
    <w:p w14:paraId="2F3FB1C5" w14:textId="77777777" w:rsidR="00AB7416" w:rsidRPr="00844988" w:rsidRDefault="00AB7416" w:rsidP="00AB7416">
      <w:pPr>
        <w:pStyle w:val="Heading2"/>
      </w:pPr>
      <w:bookmarkStart w:id="13" w:name="_Toc51687508"/>
      <w:r w:rsidRPr="00844988">
        <w:t>Pradiniai duomenys ir rezultatai</w:t>
      </w:r>
      <w:bookmarkEnd w:id="13"/>
    </w:p>
    <w:p w14:paraId="39939E05" w14:textId="6A7556DB" w:rsidR="00AB7416" w:rsidRDefault="00B746C5" w:rsidP="00AB7416">
      <w:pPr>
        <w:pStyle w:val="Programostekstas"/>
      </w:pPr>
      <w:r>
        <w:t>Pradiniai duomenys:</w:t>
      </w:r>
    </w:p>
    <w:p w14:paraId="1CA8AD08" w14:textId="77777777" w:rsidR="00B746C5" w:rsidRDefault="00B746C5" w:rsidP="00AB7416">
      <w:pPr>
        <w:pStyle w:val="Programostekstas"/>
      </w:pPr>
    </w:p>
    <w:p w14:paraId="3291FB15" w14:textId="4977E65B" w:rsidR="00B746C5" w:rsidRDefault="00B746C5" w:rsidP="00AB7416">
      <w:pPr>
        <w:pStyle w:val="Programostekstas"/>
      </w:pPr>
      <w:r>
        <w:t>data1-1.txt:</w:t>
      </w:r>
    </w:p>
    <w:p w14:paraId="1A7D83E3" w14:textId="5C39687D" w:rsidR="00B746C5" w:rsidRDefault="00B746C5" w:rsidP="00AB7416">
      <w:pPr>
        <w:pStyle w:val="Programostekstas"/>
      </w:pPr>
    </w:p>
    <w:p w14:paraId="7390FDC7" w14:textId="77777777" w:rsidR="00B746C5" w:rsidRDefault="00B746C5" w:rsidP="00B746C5">
      <w:pPr>
        <w:pStyle w:val="Programostekstas"/>
      </w:pPr>
      <w:r>
        <w:t>Tomas</w:t>
      </w:r>
    </w:p>
    <w:p w14:paraId="1C64A060" w14:textId="77777777" w:rsidR="00B746C5" w:rsidRDefault="00B746C5" w:rsidP="00B746C5">
      <w:pPr>
        <w:pStyle w:val="Programostekstas"/>
      </w:pPr>
      <w:r>
        <w:t>2000-04-12</w:t>
      </w:r>
    </w:p>
    <w:p w14:paraId="5B6937B3" w14:textId="77777777" w:rsidR="00B746C5" w:rsidRDefault="00B746C5" w:rsidP="00B746C5">
      <w:pPr>
        <w:pStyle w:val="Programostekstas"/>
      </w:pPr>
      <w:r>
        <w:t>Kaunas</w:t>
      </w:r>
    </w:p>
    <w:p w14:paraId="6E8AAA09" w14:textId="77777777" w:rsidR="00B746C5" w:rsidRDefault="00B746C5" w:rsidP="00B746C5">
      <w:pPr>
        <w:pStyle w:val="Programostekstas"/>
      </w:pPr>
      <w:r>
        <w:t>Hangover;2012;Comedy;Studio A;Director A;N. Cage;J. Sperrow;318</w:t>
      </w:r>
    </w:p>
    <w:p w14:paraId="58AA1D92" w14:textId="77777777" w:rsidR="00B746C5" w:rsidRDefault="00B746C5" w:rsidP="00B746C5">
      <w:pPr>
        <w:pStyle w:val="Programostekstas"/>
      </w:pPr>
      <w:r>
        <w:t>Titanic;2008;History;Studio B;Director C;N. Cage;J. Sperrow;318</w:t>
      </w:r>
    </w:p>
    <w:p w14:paraId="113D3F16" w14:textId="77777777" w:rsidR="00B746C5" w:rsidRDefault="00B746C5" w:rsidP="00B746C5">
      <w:pPr>
        <w:pStyle w:val="Programostekstas"/>
      </w:pPr>
      <w:r>
        <w:t>Hamilton;2020;History;Netflix;Lin-Manuel Miranda;Lin-Manuel Miranda;Leslie Odom Jr;212</w:t>
      </w:r>
    </w:p>
    <w:p w14:paraId="75A9E8AF" w14:textId="77777777" w:rsidR="00B746C5" w:rsidRDefault="00B746C5" w:rsidP="00B746C5">
      <w:pPr>
        <w:pStyle w:val="Programostekstas"/>
      </w:pPr>
      <w:r>
        <w:t>Ghost Rider;2007;Action;Columbia Pictures;Mark Steven Johnson;N. Cage;E. Mendes; 118</w:t>
      </w:r>
    </w:p>
    <w:p w14:paraId="216A7920" w14:textId="34C64A18" w:rsidR="00B746C5" w:rsidRDefault="00B746C5" w:rsidP="00B746C5">
      <w:pPr>
        <w:pStyle w:val="Programostekstas"/>
      </w:pPr>
      <w:r>
        <w:t>Snowpiercer;2013;Science Fiction;CJ Entertainment;Bong Joon Ho;C. Evans;S Kang-ho; 98</w:t>
      </w:r>
    </w:p>
    <w:p w14:paraId="361548A5" w14:textId="6990B82F" w:rsidR="00B746C5" w:rsidRDefault="00B746C5" w:rsidP="00B746C5">
      <w:pPr>
        <w:pStyle w:val="Programostekstas"/>
      </w:pPr>
    </w:p>
    <w:p w14:paraId="6FF6BF88" w14:textId="55E8C012" w:rsidR="00B746C5" w:rsidRDefault="00B746C5" w:rsidP="00B746C5">
      <w:pPr>
        <w:pStyle w:val="Programostekstas"/>
      </w:pPr>
      <w:r>
        <w:t>data1-2.txt:</w:t>
      </w:r>
    </w:p>
    <w:p w14:paraId="15844952" w14:textId="0EFD8B8F" w:rsidR="00B746C5" w:rsidRDefault="00B746C5" w:rsidP="00B746C5">
      <w:pPr>
        <w:pStyle w:val="Programostekstas"/>
      </w:pPr>
    </w:p>
    <w:p w14:paraId="276C3269" w14:textId="77777777" w:rsidR="00B746C5" w:rsidRDefault="00B746C5" w:rsidP="00B746C5">
      <w:pPr>
        <w:pStyle w:val="Programostekstas"/>
      </w:pPr>
      <w:r>
        <w:t>Benas</w:t>
      </w:r>
    </w:p>
    <w:p w14:paraId="7CD6A8FA" w14:textId="77777777" w:rsidR="00B746C5" w:rsidRDefault="00B746C5" w:rsidP="00B746C5">
      <w:pPr>
        <w:pStyle w:val="Programostekstas"/>
      </w:pPr>
      <w:r>
        <w:t>1988-03-01</w:t>
      </w:r>
    </w:p>
    <w:p w14:paraId="521D7FEC" w14:textId="77777777" w:rsidR="00B746C5" w:rsidRDefault="00B746C5" w:rsidP="00B746C5">
      <w:pPr>
        <w:pStyle w:val="Programostekstas"/>
      </w:pPr>
      <w:r>
        <w:t>Vilnius</w:t>
      </w:r>
    </w:p>
    <w:p w14:paraId="50C15960" w14:textId="77777777" w:rsidR="00B746C5" w:rsidRDefault="00B746C5" w:rsidP="00B746C5">
      <w:pPr>
        <w:pStyle w:val="Programostekstas"/>
      </w:pPr>
      <w:r>
        <w:t>Hangover;2012;Comedy;Studio A;Director A;N. Cage;J. Sperrow;318</w:t>
      </w:r>
    </w:p>
    <w:p w14:paraId="248E8D25" w14:textId="77777777" w:rsidR="00B746C5" w:rsidRDefault="00B746C5" w:rsidP="00B746C5">
      <w:pPr>
        <w:pStyle w:val="Programostekstas"/>
      </w:pPr>
      <w:r>
        <w:t>Parasite;2019;Thriller;CJ Entertainment;Bong Joon Ho;Kang-ho Song;Sun-kyun Lee;212</w:t>
      </w:r>
    </w:p>
    <w:p w14:paraId="0BC9930B" w14:textId="77777777" w:rsidR="00B746C5" w:rsidRDefault="00B746C5" w:rsidP="00B746C5">
      <w:pPr>
        <w:pStyle w:val="Programostekstas"/>
      </w:pPr>
      <w:r>
        <w:t>Ghost Rider;2007;Action;Columbia Pictures;Mark Steven Johnson;N. Cage;E. Mendes; 118</w:t>
      </w:r>
    </w:p>
    <w:p w14:paraId="2FDFAC57" w14:textId="5372EFCE" w:rsidR="00B746C5" w:rsidRDefault="00B746C5" w:rsidP="00B746C5">
      <w:pPr>
        <w:pStyle w:val="Programostekstas"/>
      </w:pPr>
      <w:r>
        <w:lastRenderedPageBreak/>
        <w:t>Cars 3;2019;Comedy;Studio A;Director A;J. Beam;L. Nas;318</w:t>
      </w:r>
    </w:p>
    <w:p w14:paraId="7B669497" w14:textId="295F4E22" w:rsidR="00B746C5" w:rsidRDefault="00B746C5" w:rsidP="00B746C5">
      <w:pPr>
        <w:pStyle w:val="Programostekstas"/>
      </w:pPr>
    </w:p>
    <w:p w14:paraId="484529C5" w14:textId="3E572760" w:rsidR="00B746C5" w:rsidRDefault="00B746C5" w:rsidP="00B746C5">
      <w:pPr>
        <w:pStyle w:val="Programostekstas"/>
      </w:pPr>
      <w:r>
        <w:t>Rezultatai:</w:t>
      </w:r>
    </w:p>
    <w:p w14:paraId="308E5608" w14:textId="5F8747AC" w:rsidR="00B746C5" w:rsidRDefault="00B746C5" w:rsidP="00B746C5">
      <w:pPr>
        <w:pStyle w:val="Programostekstas"/>
      </w:pPr>
    </w:p>
    <w:p w14:paraId="63D5785C" w14:textId="54036E66" w:rsidR="00B746C5" w:rsidRDefault="00B746C5" w:rsidP="00B746C5">
      <w:pPr>
        <w:pStyle w:val="Programostekstas"/>
      </w:pPr>
      <w:r>
        <w:t>Console:</w:t>
      </w:r>
    </w:p>
    <w:p w14:paraId="4F09CC9C" w14:textId="6C75B8F9" w:rsidR="00B746C5" w:rsidRDefault="00B746C5" w:rsidP="00B746C5">
      <w:pPr>
        <w:pStyle w:val="Programostekstas"/>
      </w:pPr>
      <w:r>
        <w:rPr>
          <w:noProof/>
          <w:lang w:val="en-US"/>
        </w:rPr>
        <w:drawing>
          <wp:inline distT="0" distB="0" distL="0" distR="0" wp14:anchorId="0823B0EB" wp14:editId="7FB468B3">
            <wp:extent cx="6292850" cy="532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1699" w14:textId="62FC934D" w:rsidR="00B746C5" w:rsidRDefault="00B746C5" w:rsidP="00B746C5">
      <w:pPr>
        <w:pStyle w:val="Programostekstas"/>
      </w:pPr>
    </w:p>
    <w:p w14:paraId="0EABEB09" w14:textId="2B9F675E" w:rsidR="0067178B" w:rsidRDefault="0067178B" w:rsidP="00B746C5">
      <w:pPr>
        <w:pStyle w:val="Programostekstas"/>
      </w:pPr>
      <w:r>
        <w:t>imdbInitial.txt:</w:t>
      </w:r>
    </w:p>
    <w:p w14:paraId="58B25F57" w14:textId="77777777" w:rsidR="0067178B" w:rsidRDefault="0067178B" w:rsidP="00B746C5">
      <w:pPr>
        <w:pStyle w:val="Programostekstas"/>
      </w:pPr>
    </w:p>
    <w:p w14:paraId="6F21FC48" w14:textId="1E530546" w:rsidR="00AB7416" w:rsidRDefault="0067178B" w:rsidP="00AB7416">
      <w:pPr>
        <w:pStyle w:val="Programostekstas"/>
      </w:pPr>
      <w:r>
        <w:rPr>
          <w:noProof/>
          <w:lang w:val="en-US"/>
        </w:rPr>
        <w:drawing>
          <wp:inline distT="0" distB="0" distL="0" distR="0" wp14:anchorId="24BD9831" wp14:editId="727861CF">
            <wp:extent cx="6285865" cy="1878965"/>
            <wp:effectExtent l="0" t="0" r="63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0C05" w14:textId="3A20017F" w:rsidR="0067178B" w:rsidRDefault="0067178B" w:rsidP="00AB7416">
      <w:pPr>
        <w:pStyle w:val="Programostekstas"/>
      </w:pPr>
    </w:p>
    <w:p w14:paraId="78E62B57" w14:textId="70F99AFA" w:rsidR="0067178B" w:rsidRDefault="0067178B" w:rsidP="00AB7416">
      <w:pPr>
        <w:pStyle w:val="Programostekstas"/>
      </w:pPr>
      <w:r>
        <w:t>MatėAbu.csv:</w:t>
      </w:r>
    </w:p>
    <w:p w14:paraId="32BB6C2C" w14:textId="5B31977E" w:rsidR="0067178B" w:rsidRDefault="0067178B" w:rsidP="00AB7416">
      <w:pPr>
        <w:pStyle w:val="Programostekstas"/>
      </w:pPr>
    </w:p>
    <w:p w14:paraId="188DAFDE" w14:textId="58197AC4" w:rsidR="0067178B" w:rsidRDefault="0067178B" w:rsidP="00AB7416">
      <w:pPr>
        <w:pStyle w:val="Programostekstas"/>
      </w:pPr>
      <w:r>
        <w:rPr>
          <w:noProof/>
          <w:lang w:val="en-US"/>
        </w:rPr>
        <w:drawing>
          <wp:inline distT="0" distB="0" distL="0" distR="0" wp14:anchorId="01312659" wp14:editId="48FB5258">
            <wp:extent cx="6299835" cy="82804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9AED" w14:textId="280099E8" w:rsidR="0067178B" w:rsidRDefault="0067178B" w:rsidP="00AB7416">
      <w:pPr>
        <w:pStyle w:val="Programostekstas"/>
      </w:pPr>
    </w:p>
    <w:p w14:paraId="3A1D2A5B" w14:textId="129D5B42" w:rsidR="0067178B" w:rsidRDefault="0067178B" w:rsidP="00AB7416">
      <w:pPr>
        <w:pStyle w:val="Programostekstas"/>
      </w:pPr>
      <w:r>
        <w:t>Žanrai.csv:</w:t>
      </w:r>
    </w:p>
    <w:p w14:paraId="39C29D3D" w14:textId="7A16F1B7" w:rsidR="0067178B" w:rsidRDefault="0067178B" w:rsidP="00AB7416">
      <w:pPr>
        <w:pStyle w:val="Programostekstas"/>
      </w:pPr>
    </w:p>
    <w:p w14:paraId="5D440166" w14:textId="0023E3FD" w:rsidR="0067178B" w:rsidRDefault="0067178B" w:rsidP="00AB7416">
      <w:pPr>
        <w:pStyle w:val="Programostekstas"/>
      </w:pPr>
      <w:r>
        <w:rPr>
          <w:noProof/>
          <w:lang w:val="en-US"/>
        </w:rPr>
        <w:drawing>
          <wp:inline distT="0" distB="0" distL="0" distR="0" wp14:anchorId="3605A6C5" wp14:editId="335F47F6">
            <wp:extent cx="3117850" cy="131762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DFE81" w14:textId="43236BA7" w:rsidR="0067178B" w:rsidRDefault="0067178B" w:rsidP="00AB7416">
      <w:pPr>
        <w:pStyle w:val="Programostekstas"/>
      </w:pPr>
    </w:p>
    <w:p w14:paraId="40E5C8CC" w14:textId="4A551FDD" w:rsidR="0067178B" w:rsidRDefault="0067178B" w:rsidP="00AB7416">
      <w:pPr>
        <w:pStyle w:val="Programostekstas"/>
      </w:pPr>
    </w:p>
    <w:p w14:paraId="3EB42E63" w14:textId="4F855974" w:rsidR="0067178B" w:rsidRDefault="0067178B" w:rsidP="00AB7416">
      <w:pPr>
        <w:pStyle w:val="Programostekstas"/>
      </w:pPr>
      <w:r>
        <w:t>Pradiniai Duomenys:</w:t>
      </w:r>
    </w:p>
    <w:p w14:paraId="49C597DF" w14:textId="6189796D" w:rsidR="0067178B" w:rsidRDefault="0067178B" w:rsidP="00AB7416">
      <w:pPr>
        <w:pStyle w:val="Programostekstas"/>
      </w:pPr>
    </w:p>
    <w:p w14:paraId="72043AEA" w14:textId="2C0A353F" w:rsidR="00DE6D2F" w:rsidRDefault="00DE6D2F" w:rsidP="00AB7416">
      <w:pPr>
        <w:pStyle w:val="Programostekstas"/>
      </w:pPr>
      <w:r>
        <w:t>data2-1.txt:</w:t>
      </w:r>
    </w:p>
    <w:p w14:paraId="040FF02A" w14:textId="77777777" w:rsidR="00DE6D2F" w:rsidRDefault="00DE6D2F" w:rsidP="00AB7416">
      <w:pPr>
        <w:pStyle w:val="Programostekstas"/>
      </w:pPr>
    </w:p>
    <w:p w14:paraId="61CAF242" w14:textId="77777777" w:rsidR="00DE6D2F" w:rsidRDefault="00DE6D2F" w:rsidP="00DE6D2F">
      <w:pPr>
        <w:pStyle w:val="Programostekstas"/>
      </w:pPr>
      <w:r>
        <w:t>Tomas</w:t>
      </w:r>
    </w:p>
    <w:p w14:paraId="41BCBF58" w14:textId="77777777" w:rsidR="00DE6D2F" w:rsidRDefault="00DE6D2F" w:rsidP="00DE6D2F">
      <w:pPr>
        <w:pStyle w:val="Programostekstas"/>
      </w:pPr>
      <w:r>
        <w:t>2000-04-12</w:t>
      </w:r>
    </w:p>
    <w:p w14:paraId="010565FE" w14:textId="77777777" w:rsidR="00DE6D2F" w:rsidRDefault="00DE6D2F" w:rsidP="00DE6D2F">
      <w:pPr>
        <w:pStyle w:val="Programostekstas"/>
      </w:pPr>
      <w:r>
        <w:t>Kaunas</w:t>
      </w:r>
    </w:p>
    <w:p w14:paraId="518FBEE3" w14:textId="2AD52A5B" w:rsidR="0067178B" w:rsidRDefault="00DE6D2F" w:rsidP="00DE6D2F">
      <w:pPr>
        <w:pStyle w:val="Programostekstas"/>
      </w:pPr>
      <w:r>
        <w:t>Hangover;2012;Comedy;Studio A;Director A;N. Cage;J. Sperrow;318</w:t>
      </w:r>
    </w:p>
    <w:p w14:paraId="4EC69CA8" w14:textId="3474AA54" w:rsidR="00DE6D2F" w:rsidRDefault="00DE6D2F" w:rsidP="00DE6D2F">
      <w:pPr>
        <w:pStyle w:val="Programostekstas"/>
      </w:pPr>
    </w:p>
    <w:p w14:paraId="0438508A" w14:textId="77777777" w:rsidR="00D81485" w:rsidRDefault="00D81485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7AB7356C" w14:textId="5E5BD647" w:rsidR="00DE6D2F" w:rsidRPr="0067178B" w:rsidRDefault="00DE6D2F" w:rsidP="00DE6D2F">
      <w:pPr>
        <w:pStyle w:val="Programostekstas"/>
      </w:pPr>
      <w:r>
        <w:lastRenderedPageBreak/>
        <w:t>data2-2.txt:</w:t>
      </w:r>
    </w:p>
    <w:p w14:paraId="05D84787" w14:textId="3E21BC5B" w:rsidR="00AB7416" w:rsidRDefault="00AB7416" w:rsidP="00AB7416">
      <w:pPr>
        <w:pStyle w:val="Programostekstas"/>
      </w:pPr>
    </w:p>
    <w:p w14:paraId="3D50DC8D" w14:textId="77777777" w:rsidR="00DE6D2F" w:rsidRDefault="00DE6D2F" w:rsidP="00DE6D2F">
      <w:pPr>
        <w:pStyle w:val="Programostekstas"/>
      </w:pPr>
      <w:r>
        <w:t>Benas</w:t>
      </w:r>
    </w:p>
    <w:p w14:paraId="6229EEDA" w14:textId="77777777" w:rsidR="00DE6D2F" w:rsidRDefault="00DE6D2F" w:rsidP="00DE6D2F">
      <w:pPr>
        <w:pStyle w:val="Programostekstas"/>
      </w:pPr>
      <w:r>
        <w:t>1988-03-01</w:t>
      </w:r>
    </w:p>
    <w:p w14:paraId="2F43D137" w14:textId="788836F9" w:rsidR="00DE6D2F" w:rsidRDefault="00DE6D2F" w:rsidP="00DE6D2F">
      <w:pPr>
        <w:pStyle w:val="Programostekstas"/>
      </w:pPr>
      <w:r>
        <w:t>Vilnius</w:t>
      </w:r>
    </w:p>
    <w:p w14:paraId="1CB1F914" w14:textId="72AD293D" w:rsidR="00DE6D2F" w:rsidRDefault="00DE6D2F" w:rsidP="00DE6D2F">
      <w:pPr>
        <w:pStyle w:val="Programostekstas"/>
      </w:pPr>
    </w:p>
    <w:p w14:paraId="7813F31B" w14:textId="3A759A6A" w:rsidR="00DE6D2F" w:rsidRDefault="00DE6D2F" w:rsidP="00DE6D2F">
      <w:pPr>
        <w:pStyle w:val="Programostekstas"/>
      </w:pPr>
      <w:r>
        <w:t>Rezultatai:</w:t>
      </w:r>
    </w:p>
    <w:p w14:paraId="4CB1AB0D" w14:textId="56FBE3B1" w:rsidR="00DE6D2F" w:rsidRDefault="00DE6D2F" w:rsidP="00DE6D2F">
      <w:pPr>
        <w:pStyle w:val="Programostekstas"/>
      </w:pPr>
    </w:p>
    <w:p w14:paraId="185AF291" w14:textId="3A8F131E" w:rsidR="00DE6D2F" w:rsidRDefault="00DE6D2F" w:rsidP="00DE6D2F">
      <w:pPr>
        <w:pStyle w:val="Programostekstas"/>
      </w:pPr>
      <w:r>
        <w:t>Console:</w:t>
      </w:r>
    </w:p>
    <w:p w14:paraId="1DDD4941" w14:textId="4D00AFCF" w:rsidR="00DE6D2F" w:rsidRDefault="00DE6D2F" w:rsidP="00DE6D2F">
      <w:pPr>
        <w:pStyle w:val="Programostekstas"/>
      </w:pPr>
    </w:p>
    <w:p w14:paraId="2E657D47" w14:textId="043AA0D6" w:rsidR="00F15878" w:rsidRDefault="00F15878" w:rsidP="00DE6D2F">
      <w:pPr>
        <w:pStyle w:val="Programostekstas"/>
      </w:pPr>
      <w:r>
        <w:rPr>
          <w:noProof/>
          <w:lang w:val="en-US"/>
        </w:rPr>
        <w:drawing>
          <wp:inline distT="0" distB="0" distL="0" distR="0" wp14:anchorId="3D1C8499" wp14:editId="15554B68">
            <wp:extent cx="6299835" cy="43942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6A035" w14:textId="77777777" w:rsidR="00F15878" w:rsidRDefault="00F15878" w:rsidP="00DE6D2F">
      <w:pPr>
        <w:pStyle w:val="Programostekstas"/>
      </w:pPr>
    </w:p>
    <w:p w14:paraId="148BA963" w14:textId="0411CA1C" w:rsidR="00DE6D2F" w:rsidRDefault="00DE6D2F" w:rsidP="00DE6D2F">
      <w:pPr>
        <w:pStyle w:val="Programostekstas"/>
      </w:pPr>
      <w:r>
        <w:t>imdbInitial.txt:</w:t>
      </w:r>
    </w:p>
    <w:p w14:paraId="39834254" w14:textId="5838F33A" w:rsidR="00DE6D2F" w:rsidRDefault="00DE6D2F" w:rsidP="00DE6D2F">
      <w:pPr>
        <w:pStyle w:val="Programostekstas"/>
      </w:pPr>
    </w:p>
    <w:p w14:paraId="1BD7EED6" w14:textId="396B5ABE" w:rsidR="00F15878" w:rsidRDefault="00D81485" w:rsidP="00DE6D2F">
      <w:pPr>
        <w:pStyle w:val="Programostekstas"/>
      </w:pPr>
      <w:r>
        <w:rPr>
          <w:noProof/>
          <w:lang w:val="en-US"/>
        </w:rPr>
        <w:drawing>
          <wp:inline distT="0" distB="0" distL="0" distR="0" wp14:anchorId="32985E6B" wp14:editId="000E2342">
            <wp:extent cx="6299835" cy="1080135"/>
            <wp:effectExtent l="0" t="0" r="571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40B9C" w14:textId="77777777" w:rsidR="00F15878" w:rsidRDefault="00F15878" w:rsidP="00DE6D2F">
      <w:pPr>
        <w:pStyle w:val="Programostekstas"/>
      </w:pPr>
    </w:p>
    <w:p w14:paraId="071FFDFA" w14:textId="07900F9D" w:rsidR="00DE6D2F" w:rsidRDefault="00DE6D2F" w:rsidP="00DE6D2F">
      <w:pPr>
        <w:pStyle w:val="Programostekstas"/>
      </w:pPr>
      <w:r>
        <w:t>MatėAbu.csv:</w:t>
      </w:r>
    </w:p>
    <w:p w14:paraId="3CB3AA84" w14:textId="71EFC6A3" w:rsidR="00DE6D2F" w:rsidRDefault="00DE6D2F" w:rsidP="00DE6D2F">
      <w:pPr>
        <w:pStyle w:val="Programostekstas"/>
      </w:pPr>
    </w:p>
    <w:p w14:paraId="16A44671" w14:textId="108D64EC" w:rsidR="00F15878" w:rsidRDefault="00F15878" w:rsidP="00DE6D2F">
      <w:pPr>
        <w:pStyle w:val="Programostekstas"/>
      </w:pPr>
      <w:r>
        <w:rPr>
          <w:noProof/>
          <w:lang w:val="en-US"/>
        </w:rPr>
        <w:drawing>
          <wp:inline distT="0" distB="0" distL="0" distR="0" wp14:anchorId="16CEEBE2" wp14:editId="55A75C51">
            <wp:extent cx="4663440" cy="9144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615F" w14:textId="77777777" w:rsidR="00F15878" w:rsidRDefault="00F15878" w:rsidP="00DE6D2F">
      <w:pPr>
        <w:pStyle w:val="Programostekstas"/>
      </w:pPr>
    </w:p>
    <w:p w14:paraId="6EBDF41A" w14:textId="560B659C" w:rsidR="00DE6D2F" w:rsidRDefault="00DE6D2F" w:rsidP="00DE6D2F">
      <w:pPr>
        <w:pStyle w:val="Programostekstas"/>
      </w:pPr>
      <w:r>
        <w:t>Žanrai.csv:</w:t>
      </w:r>
    </w:p>
    <w:p w14:paraId="0E460584" w14:textId="2F4E4563" w:rsidR="00DE6D2F" w:rsidRDefault="00DE6D2F" w:rsidP="00DE6D2F">
      <w:pPr>
        <w:pStyle w:val="Programostekstas"/>
      </w:pPr>
    </w:p>
    <w:p w14:paraId="68C8B5CA" w14:textId="797DD09C" w:rsidR="00DE6D2F" w:rsidRDefault="00F15878" w:rsidP="00DE6D2F">
      <w:pPr>
        <w:pStyle w:val="Programostekstas"/>
      </w:pPr>
      <w:r>
        <w:rPr>
          <w:noProof/>
          <w:lang w:val="en-US"/>
        </w:rPr>
        <w:drawing>
          <wp:inline distT="0" distB="0" distL="0" distR="0" wp14:anchorId="0B30FCE2" wp14:editId="0466DECB">
            <wp:extent cx="2217420" cy="9645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B2C6" w14:textId="77777777" w:rsidR="00D1074F" w:rsidRDefault="00D1074F" w:rsidP="00D1074F">
      <w:pPr>
        <w:pStyle w:val="Heading2"/>
      </w:pPr>
      <w:bookmarkStart w:id="14" w:name="_Toc51687509"/>
      <w:r>
        <w:t>Dėstytojo pastabos</w:t>
      </w:r>
      <w:bookmarkEnd w:id="14"/>
    </w:p>
    <w:p w14:paraId="14A340A1" w14:textId="77777777" w:rsidR="00D1074F" w:rsidRDefault="00D1074F" w:rsidP="00D1074F"/>
    <w:p w14:paraId="55F32D24" w14:textId="77777777" w:rsidR="00D1074F" w:rsidRDefault="00D1074F" w:rsidP="00D1074F"/>
    <w:p w14:paraId="6D1790F2" w14:textId="77777777" w:rsidR="00D1074F" w:rsidRPr="00D1074F" w:rsidRDefault="00D1074F" w:rsidP="00D1074F"/>
    <w:p w14:paraId="3C209012" w14:textId="77777777" w:rsidR="00AB7416" w:rsidRPr="0015714D" w:rsidRDefault="00B62B7E" w:rsidP="006E731F">
      <w:pPr>
        <w:pStyle w:val="Heading1"/>
      </w:pPr>
      <w:bookmarkStart w:id="15" w:name="_Toc51687510"/>
      <w:r>
        <w:lastRenderedPageBreak/>
        <w:t>Konteineris</w:t>
      </w:r>
      <w:bookmarkEnd w:id="15"/>
    </w:p>
    <w:p w14:paraId="4843DBA1" w14:textId="77777777" w:rsidR="00AB7416" w:rsidRPr="00844988" w:rsidRDefault="00AB7416" w:rsidP="00AB7416">
      <w:pPr>
        <w:pStyle w:val="Heading2"/>
      </w:pPr>
      <w:bookmarkStart w:id="16" w:name="_Toc51687511"/>
      <w:r w:rsidRPr="00844988">
        <w:t>Darbo užduotis</w:t>
      </w:r>
      <w:bookmarkEnd w:id="16"/>
    </w:p>
    <w:p w14:paraId="6E4D8833" w14:textId="0A498CF4" w:rsidR="00AB7416" w:rsidRDefault="00BE20CB" w:rsidP="00AB7416">
      <w:r>
        <w:rPr>
          <w:noProof/>
          <w:lang w:val="en-US"/>
        </w:rPr>
        <w:drawing>
          <wp:inline distT="0" distB="0" distL="0" distR="0" wp14:anchorId="42B11B65" wp14:editId="0F752651">
            <wp:extent cx="5632854" cy="2528851"/>
            <wp:effectExtent l="0" t="0" r="635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3799" cy="253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0F21" w14:textId="77777777" w:rsidR="00AB7416" w:rsidRDefault="00AB7416" w:rsidP="00AB7416"/>
    <w:p w14:paraId="52A42F8B" w14:textId="77777777" w:rsidR="00AB7416" w:rsidRPr="00844988" w:rsidRDefault="00AB7416" w:rsidP="00AB7416"/>
    <w:p w14:paraId="7FC0B711" w14:textId="77777777" w:rsidR="00AB7416" w:rsidRPr="00844988" w:rsidRDefault="00AB7416" w:rsidP="00AB7416">
      <w:pPr>
        <w:pStyle w:val="Heading2"/>
      </w:pPr>
      <w:bookmarkStart w:id="17" w:name="_Toc51687512"/>
      <w:r w:rsidRPr="00844988">
        <w:t>Programos tekstas</w:t>
      </w:r>
      <w:bookmarkEnd w:id="17"/>
    </w:p>
    <w:p w14:paraId="1F3C03A2" w14:textId="09BB3F20" w:rsidR="00AB7416" w:rsidRDefault="00BE20CB" w:rsidP="00AB7416">
      <w:pPr>
        <w:pStyle w:val="Programostekstas"/>
      </w:pPr>
      <w:r>
        <w:t>IMDB.cs:</w:t>
      </w:r>
    </w:p>
    <w:p w14:paraId="4BD0D56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2597BE0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System.Collections.Generic;</w:t>
      </w:r>
    </w:p>
    <w:p w14:paraId="4962558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System.Linq;</w:t>
      </w:r>
    </w:p>
    <w:p w14:paraId="5C7727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System.Text;</w:t>
      </w:r>
    </w:p>
    <w:p w14:paraId="623FD46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System.Threading.Tasks;</w:t>
      </w:r>
    </w:p>
    <w:p w14:paraId="45C4F5F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301E0B6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BA8717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Lab03</w:t>
      </w:r>
    </w:p>
    <w:p w14:paraId="5815D68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58D3828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544846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IMDB Movie Object</w:t>
      </w:r>
    </w:p>
    <w:p w14:paraId="70988F8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7C710A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IMDB</w:t>
      </w:r>
    </w:p>
    <w:p w14:paraId="1AD68BA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33B7FC8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Name    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345F9AB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Date    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52C01A6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Genre   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2EC0CD4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Studio  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35903F6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Director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79DC98F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Actors  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EE46FE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Revenue 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3CA5D1A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</w:p>
    <w:p w14:paraId="4068BA4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CBE072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124940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23504B0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A5B2E1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IMDB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name,</w:t>
      </w:r>
    </w:p>
    <w:p w14:paraId="7703634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date,</w:t>
      </w:r>
    </w:p>
    <w:p w14:paraId="58043C2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genre,</w:t>
      </w:r>
    </w:p>
    <w:p w14:paraId="3583DE1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studio,</w:t>
      </w:r>
    </w:p>
    <w:p w14:paraId="1EECB86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director,</w:t>
      </w:r>
    </w:p>
    <w:p w14:paraId="7A6A43C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actor1,</w:t>
      </w:r>
    </w:p>
    <w:p w14:paraId="59B6B0E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actor2,</w:t>
      </w:r>
    </w:p>
    <w:p w14:paraId="50AEAF0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revenue)</w:t>
      </w:r>
    </w:p>
    <w:p w14:paraId="587E1A4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{</w:t>
      </w:r>
    </w:p>
    <w:p w14:paraId="78C2009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Name     = name;</w:t>
      </w:r>
    </w:p>
    <w:p w14:paraId="459E481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Date     = date;</w:t>
      </w:r>
    </w:p>
    <w:p w14:paraId="643FCDD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Genre    = genre;</w:t>
      </w:r>
    </w:p>
    <w:p w14:paraId="7EC912F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Director = director;</w:t>
      </w:r>
    </w:p>
    <w:p w14:paraId="02E86CD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Revenue  = revenue;</w:t>
      </w:r>
    </w:p>
    <w:p w14:paraId="29A50E8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Studio   = studio;</w:t>
      </w:r>
    </w:p>
    <w:p w14:paraId="3C2A823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5D28BE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Actors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&gt;();</w:t>
      </w:r>
    </w:p>
    <w:p w14:paraId="394D72B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Actors.Add(actor1);</w:t>
      </w:r>
    </w:p>
    <w:p w14:paraId="6B37660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Actors.Add(actor2); </w:t>
      </w:r>
    </w:p>
    <w:p w14:paraId="4751B1D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420983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17B58C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409C7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Equals() Method Override</w:t>
      </w:r>
    </w:p>
    <w:p w14:paraId="4631813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437EE2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Equals(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otherObj)</w:t>
      </w:r>
    </w:p>
    <w:p w14:paraId="20B93F9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DC8640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.Name == ((IMDB)otherObj).Name;</w:t>
      </w:r>
    </w:p>
    <w:p w14:paraId="0BB2764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86F4C1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0C6FC3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CC6154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62C36F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IMDB.Name's hashcode</w:t>
      </w:r>
    </w:p>
    <w:p w14:paraId="29447AB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3249D0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GetHashCode()</w:t>
      </w:r>
    </w:p>
    <w:p w14:paraId="6EA96B5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486BE5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.Name.GetHashCode();</w:t>
      </w:r>
    </w:p>
    <w:p w14:paraId="704201F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F52A7F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10287F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9271BB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ToString() override</w:t>
      </w:r>
    </w:p>
    <w:p w14:paraId="5C60426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3DF74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&lt;returns&gt;&lt;/returns&gt;</w:t>
      </w:r>
    </w:p>
    <w:p w14:paraId="5E91D0F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ToString() =&gt; ToString(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'|'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B0984F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</w:p>
    <w:p w14:paraId="573FDD2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81371E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D04FA1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ToString()</w:t>
      </w:r>
    </w:p>
    <w:p w14:paraId="32FA278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1CB5F9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&lt;returns&gt;&lt;/returns&gt;</w:t>
      </w:r>
    </w:p>
    <w:p w14:paraId="321E7C1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ToString(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splitter)</w:t>
      </w:r>
    </w:p>
    <w:p w14:paraId="568A871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B6C90C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2EFB414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.Name,-20}{splitter}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78049EA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.Date,20}{splitter}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644766A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.Genre,-20}{splitter}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2239E36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.Studio,-20}{splitter}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21D6560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.Director,-20}{splitter}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36AF932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.Actors[0],-20}{splitter}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08AC162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.Actors[1],-20}{splitter}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4CD9D23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.Revenue,10}{splitter}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B628D3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ECFDC1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73AE37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9349A1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CompareTo Override</w:t>
      </w:r>
    </w:p>
    <w:p w14:paraId="2208C3C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54C0F3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CompareTo(IMDB other)</w:t>
      </w:r>
    </w:p>
    <w:p w14:paraId="11F1CF3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4A61C1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Revenue.CompareTo(other.Revenue);</w:t>
      </w:r>
    </w:p>
    <w:p w14:paraId="7391366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4E23F7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16AA0E9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6F715B81" w14:textId="7ACA49BC" w:rsidR="00BE20CB" w:rsidRDefault="00BE20CB" w:rsidP="00AB7416">
      <w:pPr>
        <w:pStyle w:val="Programostekstas"/>
      </w:pPr>
    </w:p>
    <w:p w14:paraId="00D15656" w14:textId="77777777" w:rsidR="00BE20CB" w:rsidRDefault="00BE20CB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3D7BAD3B" w14:textId="78CD8E19" w:rsidR="00BE20CB" w:rsidRDefault="00BE20CB" w:rsidP="00AB7416">
      <w:pPr>
        <w:pStyle w:val="Programostekstas"/>
      </w:pPr>
      <w:r>
        <w:lastRenderedPageBreak/>
        <w:t>IMDBContainer.cs:</w:t>
      </w:r>
    </w:p>
    <w:p w14:paraId="5C642C73" w14:textId="3050ECB5" w:rsidR="00AB7416" w:rsidRDefault="00AB7416" w:rsidP="00AB7416">
      <w:pPr>
        <w:pStyle w:val="Programostekstas"/>
      </w:pPr>
    </w:p>
    <w:p w14:paraId="4271883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1884081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System.Text;</w:t>
      </w:r>
    </w:p>
    <w:p w14:paraId="1C3821B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07259E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Lab03</w:t>
      </w:r>
    </w:p>
    <w:p w14:paraId="2DEEAB8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383773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250E93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5107CB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IMDB Container Code</w:t>
      </w:r>
    </w:p>
    <w:p w14:paraId="548D2AC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6AE29B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IMDBContainer</w:t>
      </w:r>
    </w:p>
    <w:p w14:paraId="228452F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49707C2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B574EC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IMDB[] Movies;</w:t>
      </w:r>
    </w:p>
    <w:p w14:paraId="5F77645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Count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025060D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Capacity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0A0547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IMDBContainer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capacity = 16)</w:t>
      </w:r>
    </w:p>
    <w:p w14:paraId="01D5988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A49331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.Movies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IMDB[capacity];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//default capacity</w:t>
      </w:r>
    </w:p>
    <w:p w14:paraId="653A784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Capacity = capacity;</w:t>
      </w:r>
    </w:p>
    <w:p w14:paraId="0F24910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Count = 0;</w:t>
      </w:r>
    </w:p>
    <w:p w14:paraId="08DBDE6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5F1009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9B0B0D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A7E12F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IMDB Container Code</w:t>
      </w:r>
    </w:p>
    <w:p w14:paraId="61AB1B5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C44077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IMDBContainer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(IMDBContainer container) 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(capacity: container.Capacity)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//calls another constructor</w:t>
      </w:r>
    </w:p>
    <w:p w14:paraId="58DEF83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CE4E7E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container.Count; i++)</w:t>
      </w:r>
    </w:p>
    <w:p w14:paraId="74A0D91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9B60BD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.Add(container.Get(i));</w:t>
      </w:r>
    </w:p>
    <w:p w14:paraId="37F237D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255E88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4C7968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7E6BE6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A23CEA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IMDB Container Add</w:t>
      </w:r>
    </w:p>
    <w:p w14:paraId="4ABB0CC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4E6AFF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Add(IMDB imdb)</w:t>
      </w:r>
    </w:p>
    <w:p w14:paraId="20F9B05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5EE94A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.Count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.Capacity)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//container is full</w:t>
      </w:r>
    </w:p>
    <w:p w14:paraId="4CC9BA7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2031B0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EnsureCapacity(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.Capacity * 2);</w:t>
      </w:r>
    </w:p>
    <w:p w14:paraId="7C2FE2E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420CDB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.Movies[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.Count++] = imdb;</w:t>
      </w:r>
    </w:p>
    <w:p w14:paraId="098029C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4CF009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456B07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CBDB37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Get by Index function</w:t>
      </w:r>
    </w:p>
    <w:p w14:paraId="449B4A2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477A2B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 Get(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4CAB02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798548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.Movies[index];</w:t>
      </w:r>
    </w:p>
    <w:p w14:paraId="09EEE2B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C7D022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2C8E41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FE42B1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Contains Implementation</w:t>
      </w:r>
    </w:p>
    <w:p w14:paraId="6F55E32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CF91CA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Contains(IMDB idmb)</w:t>
      </w:r>
    </w:p>
    <w:p w14:paraId="0BCDDEE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3ED3DC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.Count; i++)</w:t>
      </w:r>
    </w:p>
    <w:p w14:paraId="6F66D5E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.Movies[i].Equals(idmb))</w:t>
      </w:r>
    </w:p>
    <w:p w14:paraId="5729C39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4106E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1B32C6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1BB4CC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97C39C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DC1E4A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26CFB0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9E7F51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Ensure Capacity Implementation</w:t>
      </w:r>
    </w:p>
    <w:p w14:paraId="52B3601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67ACE5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EnsureCapacity(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minimumCapacity)</w:t>
      </w:r>
    </w:p>
    <w:p w14:paraId="704AB3F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CE7458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(minimumCapacity &gt;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.Capacity)</w:t>
      </w:r>
    </w:p>
    <w:p w14:paraId="4F631F7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8B9EBF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IMDB[] temp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IMDB[minimumCapacity];</w:t>
      </w:r>
    </w:p>
    <w:p w14:paraId="7F9E729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.Count; i++)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Shallow Copy</w:t>
      </w:r>
    </w:p>
    <w:p w14:paraId="7C9F017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7B0820B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temp[i]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.Movies[i];</w:t>
      </w:r>
    </w:p>
    <w:p w14:paraId="01DD3C9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1F6A5AC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.Capacity = minimumCapacity;</w:t>
      </w:r>
    </w:p>
    <w:p w14:paraId="4E2949A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.Movies = temp;</w:t>
      </w:r>
    </w:p>
    <w:p w14:paraId="20FC6A5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E881BB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69C175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D3858F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5B9FF4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B842BA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Put Function Container</w:t>
      </w:r>
    </w:p>
    <w:p w14:paraId="188C6BA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E0BD85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 Put(IMDB imdb,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07774B3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68C322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index = CheckIndex(index);</w:t>
      </w:r>
    </w:p>
    <w:p w14:paraId="4B6CC11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(index == Count)</w:t>
      </w:r>
    </w:p>
    <w:p w14:paraId="263918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77A45B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.Count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.Capacity)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//container is full</w:t>
      </w:r>
    </w:p>
    <w:p w14:paraId="28D09ED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666AB4E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EnsureCapacity(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.Capacity * 2);</w:t>
      </w:r>
    </w:p>
    <w:p w14:paraId="26AC275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356D16E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Count++;</w:t>
      </w:r>
    </w:p>
    <w:p w14:paraId="3513A86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E2F67A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BA775E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IMDB otherDog = Movies[index];</w:t>
      </w:r>
    </w:p>
    <w:p w14:paraId="32625C9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Movies[index] = imdb;</w:t>
      </w:r>
    </w:p>
    <w:p w14:paraId="028789A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4B9130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otherDog;</w:t>
      </w:r>
    </w:p>
    <w:p w14:paraId="6B1CC0D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91E4D1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80880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FEF6D7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Insert Implementation</w:t>
      </w:r>
    </w:p>
    <w:p w14:paraId="3F47C19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EDB1A7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 Insert(IMDB dog,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769257A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739DCD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.Count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.Capacity)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//container is full</w:t>
      </w:r>
    </w:p>
    <w:p w14:paraId="31D9F40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1748FA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EnsureCapacity(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.Capacity * 2);</w:t>
      </w:r>
    </w:p>
    <w:p w14:paraId="3FB8005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0F0E69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4C9F29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index = CheckIndex(index);</w:t>
      </w:r>
    </w:p>
    <w:p w14:paraId="526B466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Count - 1; i &gt;= index; i--)</w:t>
      </w:r>
    </w:p>
    <w:p w14:paraId="7878607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D1A866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Movies[i + 1] = Movies[i];</w:t>
      </w:r>
    </w:p>
    <w:p w14:paraId="3DA32C4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7E7951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A4F444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Count++;</w:t>
      </w:r>
    </w:p>
    <w:p w14:paraId="5DFB6F7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Movies[index] = dog;</w:t>
      </w:r>
    </w:p>
    <w:p w14:paraId="11EF5AD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67C5ED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dog;</w:t>
      </w:r>
    </w:p>
    <w:p w14:paraId="0C503B0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CF6116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7057DC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8B7C09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FindIndex Container Implementation</w:t>
      </w:r>
    </w:p>
    <w:p w14:paraId="3C63632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BDEA48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FindIndex(IMDB imdb)</w:t>
      </w:r>
    </w:p>
    <w:p w14:paraId="375BC4F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69EED7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Count; i++)</w:t>
      </w:r>
    </w:p>
    <w:p w14:paraId="2A0A17D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040C8B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(Movies[i].Equals(imdb))</w:t>
      </w:r>
    </w:p>
    <w:p w14:paraId="30606D1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i;</w:t>
      </w:r>
    </w:p>
    <w:p w14:paraId="7E45108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A98AFD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-1;</w:t>
      </w:r>
    </w:p>
    <w:p w14:paraId="0E9F856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8CEA62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AC7F94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4B423D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Remove Container Implementation</w:t>
      </w:r>
    </w:p>
    <w:p w14:paraId="3DCED3C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29F64D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Remove(IMDB imdb)</w:t>
      </w:r>
    </w:p>
    <w:p w14:paraId="77EB728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E948AC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 = FindIndex(imdb);</w:t>
      </w:r>
    </w:p>
    <w:p w14:paraId="439C5B3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(index != -1)</w:t>
      </w:r>
    </w:p>
    <w:p w14:paraId="6063466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B90FB4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RemoveAt(index);</w:t>
      </w:r>
    </w:p>
    <w:p w14:paraId="64053B3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7BDBE6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53ED80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6F15CA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47B642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RemoveAt implementation</w:t>
      </w:r>
    </w:p>
    <w:p w14:paraId="0CBE19F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3F5E9F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RemoveAt(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3C1EC55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3863FA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(index &lt; Count)</w:t>
      </w:r>
    </w:p>
    <w:p w14:paraId="5044AC5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594EBD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Checks if element exists, if does, removes</w:t>
      </w:r>
    </w:p>
    <w:p w14:paraId="6D2937B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index; i &lt; Count; i++)</w:t>
      </w:r>
    </w:p>
    <w:p w14:paraId="614BCE7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Movies[i] = Movies[i + 1];</w:t>
      </w:r>
    </w:p>
    <w:p w14:paraId="343D44E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Movies[Count]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D888A2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Count--;</w:t>
      </w:r>
    </w:p>
    <w:p w14:paraId="6A283A1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449EC0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2F0E10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DF56F2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BB6326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7B8E10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CheckIndex if the index exists implementation</w:t>
      </w:r>
    </w:p>
    <w:p w14:paraId="6A9D9F2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BF0BF8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CheckIndex(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1DF004F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BFA712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(index &gt;= Count)</w:t>
      </w:r>
    </w:p>
    <w:p w14:paraId="71D4030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Count;</w:t>
      </w:r>
    </w:p>
    <w:p w14:paraId="6D858BF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index;</w:t>
      </w:r>
    </w:p>
    <w:p w14:paraId="3757945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5E1BE9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058A40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3999B3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Selection Sort implementation</w:t>
      </w:r>
    </w:p>
    <w:p w14:paraId="46E3DAA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E4729E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Sort()</w:t>
      </w:r>
    </w:p>
    <w:p w14:paraId="7B20685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54F225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Count - 1; i++)</w:t>
      </w:r>
    </w:p>
    <w:p w14:paraId="67E4B2D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4BAD3F5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min_idx = i;</w:t>
      </w:r>
    </w:p>
    <w:p w14:paraId="5063BBA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j = i + 1; j &lt; Count; j++)</w:t>
      </w:r>
    </w:p>
    <w:p w14:paraId="1D22E7B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(Movies[j].CompareTo(Movies[min_idx]) &lt; 0)</w:t>
      </w:r>
    </w:p>
    <w:p w14:paraId="5F1FF62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min_idx = j;</w:t>
      </w:r>
    </w:p>
    <w:p w14:paraId="68320EA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3680AA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IMDB temp = Movies[min_idx];</w:t>
      </w:r>
    </w:p>
    <w:p w14:paraId="296CC20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Movies[min_idx] = Movies[i];</w:t>
      </w:r>
    </w:p>
    <w:p w14:paraId="4C5BF32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Movies[i] = temp;</w:t>
      </w:r>
    </w:p>
    <w:p w14:paraId="7E8B5D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39B7F3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F6CE5F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FBEB49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222840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13000D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99C50E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CD98FB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Clears the Container</w:t>
      </w:r>
    </w:p>
    <w:p w14:paraId="516BC78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ED29B0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Clear(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capacity = 16)</w:t>
      </w:r>
    </w:p>
    <w:p w14:paraId="60912CB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C6E0B0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.Movies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IMDB[capacity];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//default capacity</w:t>
      </w:r>
    </w:p>
    <w:p w14:paraId="64AADAF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Capacity = capacity;</w:t>
      </w:r>
    </w:p>
    <w:p w14:paraId="09A04A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Count = 0;</w:t>
      </w:r>
    </w:p>
    <w:p w14:paraId="6550E66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BA43F2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718BD4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B22001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ToString implementation</w:t>
      </w:r>
    </w:p>
    <w:p w14:paraId="526B68F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DA7E04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ToString()</w:t>
      </w:r>
    </w:p>
    <w:p w14:paraId="2C53848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B109B7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$"Element Count: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{Count}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Element Capacity: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{Capacity}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7281AC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899727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A0A2660" w14:textId="360DD35E" w:rsidR="00AB7416" w:rsidRDefault="00BE20CB" w:rsidP="00BE20CB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4B729590" w14:textId="71197348" w:rsidR="00BE20CB" w:rsidRDefault="00BE20CB" w:rsidP="00BE20CB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68819F" w14:textId="7207C4F1" w:rsidR="00BE20CB" w:rsidRDefault="00BE20CB" w:rsidP="00BE20CB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User.cs:</w:t>
      </w:r>
    </w:p>
    <w:p w14:paraId="2F1B4265" w14:textId="381BD655" w:rsidR="00BE20CB" w:rsidRDefault="00BE20CB" w:rsidP="00BE20CB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A01D89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63DE98C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System.Collections.Generic;</w:t>
      </w:r>
    </w:p>
    <w:p w14:paraId="6D98038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System.Text;</w:t>
      </w:r>
    </w:p>
    <w:p w14:paraId="7BCC27D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22115D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Lab03</w:t>
      </w:r>
    </w:p>
    <w:p w14:paraId="2A4F652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42E905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0915C6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User Class Object.</w:t>
      </w:r>
    </w:p>
    <w:p w14:paraId="639197D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Saves Name, BirthDate, City, Seen Movies</w:t>
      </w:r>
    </w:p>
    <w:p w14:paraId="637B834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46719A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User</w:t>
      </w:r>
    </w:p>
    <w:p w14:paraId="524ECDC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3438AC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7D38AB7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DateTime BirthDate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021806D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City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ECA7E7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//public List&lt;IMDB&gt; Movies { get { return movies; } }</w:t>
      </w:r>
    </w:p>
    <w:p w14:paraId="6963068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6FD814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movies;</w:t>
      </w:r>
    </w:p>
    <w:p w14:paraId="1654F7F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4B914D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name, DateTime birthDate,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city)</w:t>
      </w:r>
    </w:p>
    <w:p w14:paraId="5B618E1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893F5B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City = city;</w:t>
      </w:r>
    </w:p>
    <w:p w14:paraId="6F4681F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Name = name;</w:t>
      </w:r>
    </w:p>
    <w:p w14:paraId="7EF5A13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IMDBContainer();</w:t>
      </w:r>
    </w:p>
    <w:p w14:paraId="3035F6B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BirthDate = birthDate;</w:t>
      </w:r>
    </w:p>
    <w:p w14:paraId="2146DEE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6E28A5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BE191C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7A17FC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User Constructor with IMDBContainer </w:t>
      </w:r>
    </w:p>
    <w:p w14:paraId="59AF563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68AADC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name, DateTime birthDate,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city, IMDBContainer _movies)</w:t>
      </w:r>
    </w:p>
    <w:p w14:paraId="0138AD0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6532FF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City = city;</w:t>
      </w:r>
    </w:p>
    <w:p w14:paraId="706541E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Name = name;</w:t>
      </w:r>
    </w:p>
    <w:p w14:paraId="779DE81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movies = _movies;</w:t>
      </w:r>
    </w:p>
    <w:p w14:paraId="7FDDF54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BirthDate = birthDate;</w:t>
      </w:r>
    </w:p>
    <w:p w14:paraId="01186C4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0FFC46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F1D812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9EF7D5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the movie to users catologue</w:t>
      </w:r>
    </w:p>
    <w:p w14:paraId="73A7F9C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E2581D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AddMovie(IMDB imdb)</w:t>
      </w:r>
    </w:p>
    <w:p w14:paraId="4FF2BA0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DD826E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IMDB temp = AllMovieInfo.GetMovieByTitle(imdb.Name);</w:t>
      </w:r>
    </w:p>
    <w:p w14:paraId="5858CC1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(temp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If the movie exists, copies the existing movie</w:t>
      </w:r>
    </w:p>
    <w:p w14:paraId="6199C72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imdb = temp;</w:t>
      </w:r>
    </w:p>
    <w:p w14:paraId="637ACDC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</w:p>
    <w:p w14:paraId="79345F1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AllMovieInfo.AddMovie(imdb,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the movie to all movie catalogue</w:t>
      </w:r>
    </w:p>
    <w:p w14:paraId="693110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movies.Add(imdb);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the movie to this User's catologue</w:t>
      </w:r>
    </w:p>
    <w:p w14:paraId="1A5F91A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F625D3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B9F331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577DBF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MovieCount</w:t>
      </w:r>
    </w:p>
    <w:p w14:paraId="623E47B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A51AE5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GetMovieCount()</w:t>
      </w:r>
    </w:p>
    <w:p w14:paraId="7A9A134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3E346B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movies.Count;</w:t>
      </w:r>
    </w:p>
    <w:p w14:paraId="411BC6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1951A3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01AF68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 GetMovieByIndex(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index)</w:t>
      </w:r>
    </w:p>
    <w:p w14:paraId="156FCD3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D2097B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try</w:t>
      </w:r>
    </w:p>
    <w:p w14:paraId="66690E1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74D59D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movies.Get(index);</w:t>
      </w:r>
    </w:p>
    <w:p w14:paraId="1D7CB21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3C941D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(Exception)</w:t>
      </w:r>
    </w:p>
    <w:p w14:paraId="6AF0EB3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77C89B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FBB877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847FE1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CEAFAB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DA01F5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2DEE13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Comparison Methods</w:t>
      </w:r>
    </w:p>
    <w:p w14:paraId="3B72ACA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956934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(User user1, User user2)</w:t>
      </w:r>
    </w:p>
    <w:p w14:paraId="495D115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26FFF5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user1.GetMovieCount() &lt; user2.GetMovieCount();</w:t>
      </w:r>
    </w:p>
    <w:p w14:paraId="6DA29AC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2194BD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&gt; (User user1, User user2)</w:t>
      </w:r>
    </w:p>
    <w:p w14:paraId="6F7E645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EDB7DF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user1.GetMovieCount() &lt; user2.GetMovieCount();</w:t>
      </w:r>
    </w:p>
    <w:p w14:paraId="257D822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AF77FF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3F5FAF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EAA428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ToString() override</w:t>
      </w:r>
    </w:p>
    <w:p w14:paraId="14C6281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0FD542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&lt;returns&gt;&lt;/returns&gt;</w:t>
      </w:r>
    </w:p>
    <w:p w14:paraId="6192F6F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ToString()</w:t>
      </w:r>
    </w:p>
    <w:p w14:paraId="5E188F6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F418AE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.Name}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.BirthDate}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.City}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07A93C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983839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55B48D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A05261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GetsFavorite Director for provided User</w:t>
      </w:r>
    </w:p>
    <w:p w14:paraId="5291E6C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24EB47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[] GetFavoriteDirector()</w:t>
      </w:r>
    </w:p>
    <w:p w14:paraId="606DE2B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2A05EA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[] names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[movies.Count];</w:t>
      </w:r>
    </w:p>
    <w:p w14:paraId="0D5B048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moviesDirected = 0;</w:t>
      </w:r>
    </w:p>
    <w:p w14:paraId="77C9982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 = 0;</w:t>
      </w:r>
    </w:p>
    <w:p w14:paraId="0BDF7D6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7DA422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movies.Count; i++)</w:t>
      </w:r>
    </w:p>
    <w:p w14:paraId="2B29211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3E8704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currName = movies.Get(i).Director;</w:t>
      </w:r>
    </w:p>
    <w:p w14:paraId="6727978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currDirectedCount = 0;</w:t>
      </w:r>
    </w:p>
    <w:p w14:paraId="74EDD48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j = i; j &lt; movies.Count; j++)</w:t>
      </w:r>
    </w:p>
    <w:p w14:paraId="6300781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(movies.Get(j).Director == currName)</w:t>
      </w:r>
    </w:p>
    <w:p w14:paraId="240B29C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currDirectedCount++;</w:t>
      </w:r>
    </w:p>
    <w:p w14:paraId="5B4E659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99C822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Resets</w:t>
      </w:r>
    </w:p>
    <w:p w14:paraId="343A481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(currDirectedCount &gt; moviesDirected)</w:t>
      </w:r>
    </w:p>
    <w:p w14:paraId="3AEC9B7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2214B01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moviesDirected = currDirectedCount;</w:t>
      </w:r>
    </w:p>
    <w:p w14:paraId="0EB370D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names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[movies.Count];</w:t>
      </w:r>
    </w:p>
    <w:p w14:paraId="14FCBAD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n = 0;</w:t>
      </w:r>
    </w:p>
    <w:p w14:paraId="3E981ED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6CE5324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FC6521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users</w:t>
      </w:r>
    </w:p>
    <w:p w14:paraId="6647174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(currDirectedCount == moviesDirected)</w:t>
      </w:r>
    </w:p>
    <w:p w14:paraId="505545C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7263B41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names[n] = currName;</w:t>
      </w:r>
    </w:p>
    <w:p w14:paraId="7600E8C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n++;</w:t>
      </w:r>
    </w:p>
    <w:p w14:paraId="1BEE7E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2771D96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5ADF95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E427B6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[] output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[n];</w:t>
      </w:r>
    </w:p>
    <w:p w14:paraId="27851C9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Array.Copy(names, output, n);</w:t>
      </w:r>
    </w:p>
    <w:p w14:paraId="38A6EEE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728CFA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output;</w:t>
      </w:r>
    </w:p>
    <w:p w14:paraId="73B3973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BBD909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4261E3A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1EFA4EE0" w14:textId="31194A82" w:rsidR="00BE20CB" w:rsidRDefault="00BE20CB" w:rsidP="00BE20CB">
      <w:pPr>
        <w:pStyle w:val="Programostekstas"/>
      </w:pPr>
    </w:p>
    <w:p w14:paraId="324C3A5D" w14:textId="2523D2C6" w:rsidR="00BE20CB" w:rsidRDefault="00BE20CB" w:rsidP="00BE20CB">
      <w:pPr>
        <w:pStyle w:val="Programostekstas"/>
      </w:pPr>
      <w:r>
        <w:t>AllMovieInfo.cs:</w:t>
      </w:r>
    </w:p>
    <w:p w14:paraId="3F3F41A3" w14:textId="4B182712" w:rsidR="00BE20CB" w:rsidRDefault="00BE20CB" w:rsidP="00BE20CB">
      <w:pPr>
        <w:pStyle w:val="Programostekstas"/>
      </w:pPr>
    </w:p>
    <w:p w14:paraId="43EC5B2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5D71875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System.Collections.Generic;</w:t>
      </w:r>
    </w:p>
    <w:p w14:paraId="6760DEF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System.Linq;</w:t>
      </w:r>
    </w:p>
    <w:p w14:paraId="0A5711A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System.Text;</w:t>
      </w:r>
    </w:p>
    <w:p w14:paraId="494C548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System.Threading.Tasks;</w:t>
      </w:r>
    </w:p>
    <w:p w14:paraId="1052E53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72FDDE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Lab03</w:t>
      </w:r>
    </w:p>
    <w:p w14:paraId="62608A8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2CAE81C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DB5A65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Saves Important Information For ALL IMDB Class Objects</w:t>
      </w:r>
    </w:p>
    <w:p w14:paraId="7CBBBC9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93EA3E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AllMovieInfo</w:t>
      </w:r>
    </w:p>
    <w:p w14:paraId="0323A86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0A00EB3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AllMovies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04D38E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DirectorPopularity;</w:t>
      </w:r>
    </w:p>
    <w:p w14:paraId="0D8C300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IMDB&gt; MovieTitleSearch;</w:t>
      </w:r>
    </w:p>
    <w:p w14:paraId="561A4ED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IMDBContainer&gt; GenreSearch;</w:t>
      </w:r>
    </w:p>
    <w:p w14:paraId="4A50261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Dictionary&lt;IMDB, Dictionary&lt;User,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MovieUsers;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First Key -&gt; Movie, Second Key - User, Returns if the User Has seen the movie</w:t>
      </w:r>
    </w:p>
    <w:p w14:paraId="7FD2F85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AllMovieInfo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</w:t>
      </w:r>
    </w:p>
    <w:p w14:paraId="5B8EA26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9F8760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AllMovies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IMDBContainer();</w:t>
      </w:r>
    </w:p>
    <w:p w14:paraId="1BD497A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DirectorPopularity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&gt;();</w:t>
      </w:r>
    </w:p>
    <w:p w14:paraId="45CAA27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MovieTitleSearch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IMDB&gt;();</w:t>
      </w:r>
    </w:p>
    <w:p w14:paraId="09C8271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MovieUsers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Dictionary&lt;IMDB, Dictionary&lt;User,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&gt;&gt;();</w:t>
      </w:r>
    </w:p>
    <w:p w14:paraId="5E90987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GenreSearch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IMDBContainer&gt;();</w:t>
      </w:r>
    </w:p>
    <w:p w14:paraId="6C35D16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7AFB49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AAFB9A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GetReccomendedMovies(User user)</w:t>
      </w:r>
    </w:p>
    <w:p w14:paraId="2273243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6417AA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IMDBContainer output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IMDBContainer();</w:t>
      </w:r>
    </w:p>
    <w:p w14:paraId="090AE0E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16323B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AllMovies.Count; i++)</w:t>
      </w:r>
    </w:p>
    <w:p w14:paraId="535EBC0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45F9B5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IMDB imdb = AllMovies.Get(i);</w:t>
      </w:r>
    </w:p>
    <w:p w14:paraId="12D6BB7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(MovieUsers[imdb].ContainsKey(user)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2E25E8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output.Add(imdb);</w:t>
      </w:r>
    </w:p>
    <w:p w14:paraId="515157E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8A52FB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424B60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output;</w:t>
      </w:r>
    </w:p>
    <w:p w14:paraId="7F67307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4BBE30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700952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C67A3D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the movie to the AllMovieInfo Class. Adds the User who has seen the movie</w:t>
      </w:r>
    </w:p>
    <w:p w14:paraId="0F04FCF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D6980B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AddMovie(IMDB imdb, User user)</w:t>
      </w:r>
    </w:p>
    <w:p w14:paraId="637C0FB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9750AB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A292A1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(!MovieTitleSearch.ContainsKey(imdb.Name))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If Movie Does Not Exist, Add The movie</w:t>
      </w:r>
    </w:p>
    <w:p w14:paraId="684131E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AddMovie(imdb);</w:t>
      </w:r>
    </w:p>
    <w:p w14:paraId="2824AB4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1CAE73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AddUser(imdb, user);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the User to the Movie User Container</w:t>
      </w:r>
    </w:p>
    <w:p w14:paraId="00159DA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584CB8C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2595FD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</w:p>
    <w:p w14:paraId="09BFAA4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8F35AF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IMDB object by it's title</w:t>
      </w:r>
    </w:p>
    <w:p w14:paraId="4AF5063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4FCB2C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 GetMovieByTitle(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title)</w:t>
      </w:r>
    </w:p>
    <w:p w14:paraId="5D62DEE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50ED5C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(MovieTitleSearch.ContainsKey(title))</w:t>
      </w:r>
    </w:p>
    <w:p w14:paraId="152C2F8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MovieTitleSearch[title];</w:t>
      </w:r>
    </w:p>
    <w:p w14:paraId="5B2807A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29BAD26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F25DA5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A35DBD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F3F0BB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0B0373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a movie to a genre. If Genre does not exist, creates the genre.</w:t>
      </w:r>
    </w:p>
    <w:p w14:paraId="23429EA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DCE5C6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AddToGenre(IMDB imdb)</w:t>
      </w:r>
    </w:p>
    <w:p w14:paraId="00BC3B3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0390F6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(!GenreSearch.ContainsKey(imdb.Genre))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the genre if it does not exist</w:t>
      </w:r>
    </w:p>
    <w:p w14:paraId="38112C3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GenreSearch.Add(imdb.Genre,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IMDBContainer());</w:t>
      </w:r>
    </w:p>
    <w:p w14:paraId="05D98BE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GenreSearch[imdb.Genre].Add(imdb);</w:t>
      </w:r>
    </w:p>
    <w:p w14:paraId="05D8DB9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B6BD11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2415EE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0E1E3E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the movie to AllMovieInfo If it does not exist</w:t>
      </w:r>
    </w:p>
    <w:p w14:paraId="34F22DE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9D6D3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AddMovie(IMDB imdb)</w:t>
      </w:r>
    </w:p>
    <w:p w14:paraId="5176E98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9E9C4F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MovieTitleSearch.Add(imdb.Name, imdb);</w:t>
      </w:r>
    </w:p>
    <w:p w14:paraId="783651A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AddToGenre(imdb);</w:t>
      </w:r>
    </w:p>
    <w:p w14:paraId="56E6912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AddDirector(imdb.Director);</w:t>
      </w:r>
    </w:p>
    <w:p w14:paraId="665ACB1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AllMovies.Add(imdb);</w:t>
      </w:r>
    </w:p>
    <w:p w14:paraId="442E60B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2401B4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063366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User as a person who has seen the movie</w:t>
      </w:r>
    </w:p>
    <w:p w14:paraId="6929FAE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A8C788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9F93E8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AddUser(IMDB imdb, User user)</w:t>
      </w:r>
    </w:p>
    <w:p w14:paraId="79E1305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F093FC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(!MovieUsers.ContainsKey(imdb))</w:t>
      </w:r>
    </w:p>
    <w:p w14:paraId="30E0364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MovieUsers.Add(imdb,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Dictionary&lt;User,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&gt;());</w:t>
      </w:r>
    </w:p>
    <w:p w14:paraId="248EB66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1F8763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MovieUsers[MovieTitleSearch[imdb.Name]].Add(user,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3DD06C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15A13D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7B7787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4946B6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CE84A6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a Movie Tally To The Director</w:t>
      </w:r>
    </w:p>
    <w:p w14:paraId="267ADC9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26D1C8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director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3EEBCC5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AddDirector(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director)</w:t>
      </w:r>
    </w:p>
    <w:p w14:paraId="770C18D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623245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D35E4D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Records how many movies a director has directed. </w:t>
      </w:r>
    </w:p>
    <w:p w14:paraId="0799C22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0BA6A8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A946E8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(DirectorPopularity.ContainsKey(director)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B618D4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DirectorPopularity.Add(director, 0);</w:t>
      </w:r>
    </w:p>
    <w:p w14:paraId="5874F0D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9478BF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DirectorPopularity[director]++;</w:t>
      </w:r>
    </w:p>
    <w:p w14:paraId="68D08CB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3B3457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F7C98C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9FF07F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Gets Movies that both users have seen</w:t>
      </w:r>
    </w:p>
    <w:p w14:paraId="27E1E64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04CE1B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user1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407B860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user2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5DD20AB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&lt;returns&gt;&lt;/returns&gt;</w:t>
      </w:r>
    </w:p>
    <w:p w14:paraId="5DF1191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GetSeenWith(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User user1, User user2)</w:t>
      </w:r>
    </w:p>
    <w:p w14:paraId="055B892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3AA61A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IMDBContainer output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IMDBContainer();</w:t>
      </w:r>
    </w:p>
    <w:p w14:paraId="5A72445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CB4F90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user1.GetMovieCount(); i++)</w:t>
      </w:r>
    </w:p>
    <w:p w14:paraId="75C159B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59B2D0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IMDB imdb = user1.GetMovieByIndex(i);</w:t>
      </w:r>
    </w:p>
    <w:p w14:paraId="7D1B28E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(MovieUsers[imdb].ContainsKey(user2))</w:t>
      </w:r>
    </w:p>
    <w:p w14:paraId="15FD0B1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output.Add(imdb);</w:t>
      </w:r>
    </w:p>
    <w:p w14:paraId="279E93C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997CB6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F63ECC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output;</w:t>
      </w:r>
    </w:p>
    <w:p w14:paraId="577FD33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DD6593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3297F5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A06860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Gets the most profitable movies</w:t>
      </w:r>
    </w:p>
    <w:p w14:paraId="175032C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AB7E4C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GetMostProfitable()</w:t>
      </w:r>
    </w:p>
    <w:p w14:paraId="7BD0E89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87775D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profit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.MinValue;</w:t>
      </w:r>
    </w:p>
    <w:p w14:paraId="39EFBD1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IMDBContainer output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IMDBContainer();</w:t>
      </w:r>
    </w:p>
    <w:p w14:paraId="3D3650A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AllMovies.Count; i++)</w:t>
      </w:r>
    </w:p>
    <w:p w14:paraId="67C212E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B5D07A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IMDB imdb = AllMovies.Get(i);</w:t>
      </w:r>
    </w:p>
    <w:p w14:paraId="5AFA9D2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(profit &lt; imdb.Revenue)</w:t>
      </w:r>
    </w:p>
    <w:p w14:paraId="5B6BD00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5219C90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profit = imdb.Revenue;</w:t>
      </w:r>
    </w:p>
    <w:p w14:paraId="424316B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output.Clear();</w:t>
      </w:r>
    </w:p>
    <w:p w14:paraId="22CB7B9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7352300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308FE9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(profit == imdb.Revenue)</w:t>
      </w:r>
    </w:p>
    <w:p w14:paraId="7B1AD6E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output.Add(imdb);</w:t>
      </w:r>
    </w:p>
    <w:p w14:paraId="4FB3D1D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085B7E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4ED562F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output.Sort();</w:t>
      </w:r>
    </w:p>
    <w:p w14:paraId="0010428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AD5461C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output;</w:t>
      </w:r>
    </w:p>
    <w:p w14:paraId="32EF467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06EFD65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CFBDBDD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52E94C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all the keys of GenreSearch Object</w:t>
      </w:r>
    </w:p>
    <w:p w14:paraId="270DD0C3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80E8D19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[] GetAllGenres()</w:t>
      </w:r>
    </w:p>
    <w:p w14:paraId="4147E421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E079CF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GenreSearch.Keys.ToArray();</w:t>
      </w:r>
    </w:p>
    <w:p w14:paraId="051E1E9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F88D67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F99130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E7C1EE7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all the movies with specified genre</w:t>
      </w:r>
    </w:p>
    <w:p w14:paraId="5ABA6DA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D0D11BB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GetMoviesWithGenre(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key)</w:t>
      </w:r>
    </w:p>
    <w:p w14:paraId="396E1504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F290B60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(GenreSearch.ContainsKey(key))</w:t>
      </w:r>
    </w:p>
    <w:p w14:paraId="74A6424E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GenreSearch[key];</w:t>
      </w:r>
    </w:p>
    <w:p w14:paraId="294AA1C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2F2CF116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IMDBContainer();</w:t>
      </w:r>
    </w:p>
    <w:p w14:paraId="6A29AFC2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C488C5A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663D4198" w14:textId="77777777" w:rsidR="00BE20CB" w:rsidRDefault="00BE20CB" w:rsidP="00BE20C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789FC9A8" w14:textId="30BEBCAA" w:rsidR="00BE20CB" w:rsidRDefault="00BE20CB" w:rsidP="00BE20CB">
      <w:pPr>
        <w:pStyle w:val="Programostekstas"/>
      </w:pPr>
    </w:p>
    <w:p w14:paraId="20588BAB" w14:textId="537DFF57" w:rsidR="00BE20CB" w:rsidRDefault="009457D4" w:rsidP="00BE20CB">
      <w:pPr>
        <w:pStyle w:val="Programostekstas"/>
      </w:pPr>
      <w:r>
        <w:t>InOutHelpers.cs:</w:t>
      </w:r>
    </w:p>
    <w:p w14:paraId="23B98E17" w14:textId="597478B6" w:rsidR="009457D4" w:rsidRDefault="009457D4" w:rsidP="00BE20CB">
      <w:pPr>
        <w:pStyle w:val="Programostekstas"/>
      </w:pPr>
    </w:p>
    <w:p w14:paraId="24A35CA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2A254FD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74751CF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System.Linq;</w:t>
      </w:r>
    </w:p>
    <w:p w14:paraId="4BE5D1A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System.Text;</w:t>
      </w:r>
    </w:p>
    <w:p w14:paraId="4AA7DE7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System.Threading.Tasks;</w:t>
      </w:r>
    </w:p>
    <w:p w14:paraId="250F227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0A962B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Lab03</w:t>
      </w:r>
    </w:p>
    <w:p w14:paraId="0D3D685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07D7B0B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8A3F6C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File Input Output Helper</w:t>
      </w:r>
    </w:p>
    <w:p w14:paraId="45404D3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EDF5E7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InOutHelpers</w:t>
      </w:r>
    </w:p>
    <w:p w14:paraId="6A3713F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5E06527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Text formatting const</w:t>
      </w:r>
    </w:p>
    <w:p w14:paraId="339731C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tSize = -20;</w:t>
      </w:r>
    </w:p>
    <w:p w14:paraId="4A5D1A6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0CB827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A59ECC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output file from scratch</w:t>
      </w:r>
    </w:p>
    <w:p w14:paraId="76DD290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D7C5EE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475221A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CreateOutputFile(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outputPath)</w:t>
      </w:r>
    </w:p>
    <w:p w14:paraId="34E1098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837A3C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(File.Exists(outputPath))</w:t>
      </w:r>
    </w:p>
    <w:p w14:paraId="4992454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File.Delete(outputPath);</w:t>
      </w:r>
    </w:p>
    <w:p w14:paraId="0B77D18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EAD74F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StreamWriter sw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StreamWriter(outputPath);</w:t>
      </w:r>
    </w:p>
    <w:p w14:paraId="2F6C200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sw.WriteLine(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"Initial Data:"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215D4F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sw.Close();</w:t>
      </w:r>
    </w:p>
    <w:p w14:paraId="7A98879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897512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010105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350B48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A2A528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Writes Initial data from List User Object</w:t>
      </w:r>
    </w:p>
    <w:p w14:paraId="04AC89F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A36884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WriteInitialData(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User user,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outputPath)</w:t>
      </w:r>
    </w:p>
    <w:p w14:paraId="4917C03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F353048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(StreamWriter sw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StreamWriter(outputPath, append: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268A062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81A273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sw.WriteLine();</w:t>
      </w:r>
    </w:p>
    <w:p w14:paraId="3E5FFD5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sw.WriteLine(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{user.Name,tSize}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{user.BirthDate,tSize}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{user.City,tSize}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385E21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sw.WriteLine();</w:t>
      </w:r>
    </w:p>
    <w:p w14:paraId="423E979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sw.WriteMovieList(user,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'|'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64B626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50A4F9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79B8B8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5456F3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3C7BC3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REwrites Initial Data. Takes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&lt;IMDB&gt;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, string outputPath. Returns void</w:t>
      </w:r>
    </w:p>
    <w:p w14:paraId="108D394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4DBB08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movies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IMDB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B0F694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output path to where to write the 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945D06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WriteMovieList(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StreamWriter sw, User user,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splitter)</w:t>
      </w:r>
    </w:p>
    <w:p w14:paraId="76581D6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D6D2ED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(user.GetMovieCount() &gt; 0)</w:t>
      </w:r>
    </w:p>
    <w:p w14:paraId="50ABDFE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CB87D6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sw.WriteLine(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7CB08B6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"Date"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1BE0A8F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"Genre"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14BDD3C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"Studio"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51727C4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"Director"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30162A0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"Actor 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5D57028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"Actor 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6E096A9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"Revenue"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,-10}{splitter}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A4AB908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FA95F1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user.GetMovieCount(); i++)</w:t>
      </w:r>
    </w:p>
    <w:p w14:paraId="3FB2DB7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4B9933D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IMDB movie = user.GetMovieByIndex(i);</w:t>
      </w:r>
    </w:p>
    <w:p w14:paraId="4F66F5B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sw.WriteLine(movie.ToString(splitter));</w:t>
      </w:r>
    </w:p>
    <w:p w14:paraId="3BECED7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0B5F618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52D235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0FB20D1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sw.WriteLine(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"No Movies Found"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CACD338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D2FD71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F5BA60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9FE6E5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Reads Data, returns List IMDB Object</w:t>
      </w:r>
    </w:p>
    <w:p w14:paraId="70DB876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0E629B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Input File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8DA832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&lt;returns&gt;&lt;/returns&gt;</w:t>
      </w:r>
    </w:p>
    <w:p w14:paraId="41E75CA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User ReadUser(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filePath)</w:t>
      </w:r>
    </w:p>
    <w:p w14:paraId="63DAE79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FF41D3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User user;</w:t>
      </w:r>
    </w:p>
    <w:p w14:paraId="3310D29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(StreamReader sr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StreamReader(filePath))</w:t>
      </w:r>
    </w:p>
    <w:p w14:paraId="276CCDD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42288A8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New User Data</w:t>
      </w:r>
    </w:p>
    <w:p w14:paraId="0BE141B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[] data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[3];</w:t>
      </w:r>
    </w:p>
    <w:p w14:paraId="5BA1E0A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data[0] = sr.ReadLine();</w:t>
      </w:r>
    </w:p>
    <w:p w14:paraId="6C34D0E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data[1] = sr.ReadLine();</w:t>
      </w:r>
    </w:p>
    <w:p w14:paraId="413EB3B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data[2] = sr.ReadLine().Trim();</w:t>
      </w:r>
    </w:p>
    <w:p w14:paraId="1D80405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user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User(data[0], DateTime.Parse(data[1]), data[2]);</w:t>
      </w:r>
    </w:p>
    <w:p w14:paraId="5C30A4B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12CD8C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User's Movies</w:t>
      </w:r>
    </w:p>
    <w:p w14:paraId="4085164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line;</w:t>
      </w:r>
    </w:p>
    <w:p w14:paraId="4CB435F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((line = sr.ReadLine())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8867FC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1AE18AC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data = line.Split(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994D93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(data.Length == 8)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Adds a movie for the user</w:t>
      </w:r>
    </w:p>
    <w:p w14:paraId="3E5D06C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11DA52F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IMDB imdb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IMDB(data[0],</w:t>
      </w:r>
    </w:p>
    <w:p w14:paraId="7FAEAB6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.Parse(data[1]),</w:t>
      </w:r>
    </w:p>
    <w:p w14:paraId="6AF31D3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data[2],</w:t>
      </w:r>
    </w:p>
    <w:p w14:paraId="0BB4657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data[3],</w:t>
      </w:r>
    </w:p>
    <w:p w14:paraId="22A5D07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data[4],</w:t>
      </w:r>
    </w:p>
    <w:p w14:paraId="4E3B223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data[5],</w:t>
      </w:r>
    </w:p>
    <w:p w14:paraId="4D9CB90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data[6],</w:t>
      </w:r>
    </w:p>
    <w:p w14:paraId="10721C1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.Parse(data[7]));</w:t>
      </w:r>
    </w:p>
    <w:p w14:paraId="04ACE8E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user.AddMovie(imdb);</w:t>
      </w:r>
    </w:p>
    <w:p w14:paraId="786F255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5AF7F1B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74FFD59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5B2B85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457707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user;</w:t>
      </w:r>
    </w:p>
    <w:p w14:paraId="29829DA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2E63B3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57ADEB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5BEC04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Outputs movie genres to csv file</w:t>
      </w:r>
    </w:p>
    <w:p w14:paraId="31E2A38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EA76BB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57DB71B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OutputGenres(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outputFile)</w:t>
      </w:r>
    </w:p>
    <w:p w14:paraId="18A6627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21BE85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[] genres = AllMovieInfo.GetAllGenres();</w:t>
      </w:r>
    </w:p>
    <w:p w14:paraId="43AD102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(StreamWriter sw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StreamWriter(outputFile))</w:t>
      </w:r>
    </w:p>
    <w:p w14:paraId="6152352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9CE432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(genres.Length &gt; 0)</w:t>
      </w:r>
    </w:p>
    <w:p w14:paraId="68F41B0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77BD6A7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(var genre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genres)</w:t>
      </w:r>
    </w:p>
    <w:p w14:paraId="38A9C39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63C1AE4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sw.Write(genre);</w:t>
      </w:r>
    </w:p>
    <w:p w14:paraId="1848CB7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IMDBContainer genreCollection = AllMovieInfo.GetMoviesWithGenre(genre);</w:t>
      </w:r>
    </w:p>
    <w:p w14:paraId="3BB35C7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genreCollection.Count; i++)</w:t>
      </w:r>
    </w:p>
    <w:p w14:paraId="6AF01EB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{</w:t>
      </w:r>
    </w:p>
    <w:p w14:paraId="18D6731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IMDB imdb = genreCollection.Get(i);</w:t>
      </w:r>
    </w:p>
    <w:p w14:paraId="760A573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sw.Write(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{imdb.Name}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5C1416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}</w:t>
      </w:r>
    </w:p>
    <w:p w14:paraId="61F71E0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sw.WriteLine();</w:t>
      </w:r>
    </w:p>
    <w:p w14:paraId="6046E36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1A8FCF5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1A1261C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4E3CC31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sw.WriteLine(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"No Data Found"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C160A8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49D979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CCDFD9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5871D8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B8434A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Print to screen function</w:t>
      </w:r>
    </w:p>
    <w:p w14:paraId="39E5EE5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4F59ED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movies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1DDB045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PrintToScreen(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IMDBContainer movies,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header)</w:t>
      </w:r>
    </w:p>
    <w:p w14:paraId="7641F82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BD9269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splitter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'|'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4AA3A9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Console.WriteLine(header);</w:t>
      </w:r>
    </w:p>
    <w:p w14:paraId="01973EA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24B473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(movies.Count &gt; 0)</w:t>
      </w:r>
    </w:p>
    <w:p w14:paraId="3CF6D0F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3BB282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1E00139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"Date"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03FB92B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"Genre"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65396088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"Studio"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6539359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"Director"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5ECAE40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"Actor 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289B0DD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"Actor 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5F6F433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"Revenue"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,-10}{splitter}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A72080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3AA716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movies.Count; i++)</w:t>
      </w:r>
    </w:p>
    <w:p w14:paraId="0CCD17C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Console.WriteLine(movies.Get(i).ToString(splitter));</w:t>
      </w:r>
    </w:p>
    <w:p w14:paraId="33159F8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F9507E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735C31C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"No Movies Found"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2EEA6D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883503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Console.WriteLine();</w:t>
      </w:r>
    </w:p>
    <w:p w14:paraId="30A8F3B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C9BAED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B8F60B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67F55C8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Prints String[] to Console, With provided header at the top</w:t>
      </w:r>
    </w:p>
    <w:p w14:paraId="7E0A9DB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850667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PrintStrings(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[] strings,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header)</w:t>
      </w:r>
    </w:p>
    <w:p w14:paraId="3F76E07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E8EAA0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Console.WriteLine(header);</w:t>
      </w:r>
    </w:p>
    <w:p w14:paraId="521D6BC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strings.Length; i++)</w:t>
      </w:r>
    </w:p>
    <w:p w14:paraId="4DBC11E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Console.WriteLine(strings[i]);</w:t>
      </w:r>
    </w:p>
    <w:p w14:paraId="43077A4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EAA17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Console.WriteLine();</w:t>
      </w:r>
    </w:p>
    <w:p w14:paraId="14419B3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3EB606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7DEDCD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BCBC4A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344279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Reccomends User movies. Outputs to "[FirstName]_[LastName].csv" file format.</w:t>
      </w:r>
    </w:p>
    <w:p w14:paraId="68B0901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893DAC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ReccomendMovies(User user)</w:t>
      </w:r>
    </w:p>
    <w:p w14:paraId="3B3E00A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4AAFAA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[] nameElements = user.Name.Split(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E5DB9A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(StreamWriter sw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StreamWriter(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$"Rekomendacija_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{nameElements[0]}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{nameElements[1]}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.csv"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2CA8C46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183000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splitter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9A5D6C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sw.WriteLine(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6A2C706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"Date"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45E0BB3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"Genre"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597B15B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"Studio"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61FD7E3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"Director"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54E041F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"Actor 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3A50C60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"Actor 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,tSize}{splitter}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</w:t>
      </w:r>
    </w:p>
    <w:p w14:paraId="47CAC89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"Revenue"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,-10}{splitter}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97D7FC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E9CB17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IMDBContainer reccomendedMovies = AllMovieInfo.GetReccomendedMovies(user).Sort();</w:t>
      </w:r>
    </w:p>
    <w:p w14:paraId="0C51F65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F63E05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i = 0; i &lt; reccomendedMovies.Count; i++)</w:t>
      </w:r>
    </w:p>
    <w:p w14:paraId="75A22BB0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sw.WriteLine(reccomendedMovies.Get(i).ToString(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6973071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CE38C1D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0832C6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34BF6B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14439468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6447D540" w14:textId="31B40C38" w:rsidR="009457D4" w:rsidRDefault="009457D4" w:rsidP="00BE20CB">
      <w:pPr>
        <w:pStyle w:val="Programostekstas"/>
      </w:pPr>
    </w:p>
    <w:p w14:paraId="63458D85" w14:textId="12F29204" w:rsidR="009457D4" w:rsidRDefault="009457D4" w:rsidP="00BE20CB">
      <w:pPr>
        <w:pStyle w:val="Programostekstas"/>
      </w:pPr>
      <w:r>
        <w:t>Program.cs:</w:t>
      </w:r>
    </w:p>
    <w:p w14:paraId="7ED84F82" w14:textId="70111DC3" w:rsidR="009457D4" w:rsidRDefault="009457D4" w:rsidP="00BE20CB">
      <w:pPr>
        <w:pStyle w:val="Programostekstas"/>
      </w:pPr>
    </w:p>
    <w:p w14:paraId="7052F50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398E65F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System.Collections.Generic;</w:t>
      </w:r>
    </w:p>
    <w:p w14:paraId="26EB2B9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6F539A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Lab03</w:t>
      </w:r>
    </w:p>
    <w:p w14:paraId="28B1425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334ABD7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Program</w:t>
      </w:r>
    </w:p>
    <w:p w14:paraId="5552C74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63B4F611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Output/Input location path declarations</w:t>
      </w:r>
    </w:p>
    <w:p w14:paraId="3050D83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CDdata1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@"data1-1.txt"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884BC3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CDdata2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@"data1-2.txt"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735167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CDoutput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@"imdbInitial.txt"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AACC66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CDGenres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@"Žanrai.csv"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145179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[] args)</w:t>
      </w:r>
    </w:p>
    <w:p w14:paraId="02A6ED7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8F0165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InOutHelpers.CreateOutputFile(CDoutput);</w:t>
      </w:r>
    </w:p>
    <w:p w14:paraId="0D95DEF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997DF5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User user1 = InOutHelpers.ReadUser(CDdata1);</w:t>
      </w:r>
    </w:p>
    <w:p w14:paraId="62608B4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user1.WriteInitialData(CDoutput);</w:t>
      </w:r>
    </w:p>
    <w:p w14:paraId="2CCC5892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User user2 = InOutHelpers.ReadUser(CDdata2);</w:t>
      </w:r>
    </w:p>
    <w:p w14:paraId="366EA5D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user2.WriteInitialData(CDoutput);</w:t>
      </w:r>
    </w:p>
    <w:p w14:paraId="4DDD09EA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3D2238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Most profitable</w:t>
      </w:r>
    </w:p>
    <w:p w14:paraId="1FAAFEB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InOutHelpers.PrintToScreen(AllMovieInfo.GetMostProfitable(),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"Most Profitable Movies:"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DFA7D2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DA1519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Movie reccomendations</w:t>
      </w:r>
    </w:p>
    <w:p w14:paraId="00C3B55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InOutHelpers.PrintStrings(user1.GetFavoriteDirector(),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{user1.Name}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Favorite Director(s):"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F10C03E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InOutHelpers.PrintStrings(user2.GetFavoriteDirector(),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{user2.Name}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Favorite Director(s):"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0ABEB1B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E67556F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Genres</w:t>
      </w:r>
    </w:p>
    <w:p w14:paraId="2D45491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InOutHelpers.OutputGenres(CDGenres);</w:t>
      </w:r>
    </w:p>
    <w:p w14:paraId="56118897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9B1DA2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Movie Reccomendation</w:t>
      </w:r>
    </w:p>
    <w:p w14:paraId="370AE714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InOutHelpers.ReccomendMovies(user1);</w:t>
      </w:r>
    </w:p>
    <w:p w14:paraId="384FCD19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InOutHelpers.ReccomendMovies(user2);</w:t>
      </w:r>
    </w:p>
    <w:p w14:paraId="687C01F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6417F3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Console.Read();</w:t>
      </w:r>
    </w:p>
    <w:p w14:paraId="32F7C07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59F3A05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881B2C6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12B4316C" w14:textId="77777777" w:rsidR="009457D4" w:rsidRDefault="009457D4" w:rsidP="009457D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5BAFA39F" w14:textId="77777777" w:rsidR="009457D4" w:rsidRPr="00844988" w:rsidRDefault="009457D4" w:rsidP="00BE20CB">
      <w:pPr>
        <w:pStyle w:val="Programostekstas"/>
      </w:pPr>
    </w:p>
    <w:p w14:paraId="426EE83F" w14:textId="77777777" w:rsidR="00AB7416" w:rsidRPr="00844988" w:rsidRDefault="00AB7416" w:rsidP="00AB7416">
      <w:pPr>
        <w:pStyle w:val="Heading2"/>
      </w:pPr>
      <w:bookmarkStart w:id="18" w:name="_Toc51687513"/>
      <w:r w:rsidRPr="00844988">
        <w:t>Pradiniai duomenys ir rezultatai</w:t>
      </w:r>
      <w:bookmarkEnd w:id="18"/>
    </w:p>
    <w:p w14:paraId="33D09BA5" w14:textId="77777777" w:rsidR="00AB7416" w:rsidRDefault="00AB7416" w:rsidP="00AB7416">
      <w:pPr>
        <w:pStyle w:val="Programostekstas"/>
      </w:pPr>
    </w:p>
    <w:p w14:paraId="64EFCBDA" w14:textId="7B52294D" w:rsidR="00AB7416" w:rsidRDefault="0004230A" w:rsidP="00AB7416">
      <w:pPr>
        <w:pStyle w:val="Programostekstas"/>
      </w:pPr>
      <w:r>
        <w:t>Pradiniai duomenys:</w:t>
      </w:r>
    </w:p>
    <w:p w14:paraId="1A0763CA" w14:textId="71A6BDCD" w:rsidR="0004230A" w:rsidRDefault="0004230A" w:rsidP="00AB7416">
      <w:pPr>
        <w:pStyle w:val="Programostekstas"/>
      </w:pPr>
    </w:p>
    <w:p w14:paraId="24CC4F2B" w14:textId="3CF31EC2" w:rsidR="0004230A" w:rsidRDefault="00032827" w:rsidP="00AB7416">
      <w:pPr>
        <w:pStyle w:val="Programostekstas"/>
      </w:pPr>
      <w:r>
        <w:t>d</w:t>
      </w:r>
      <w:r w:rsidR="0004230A">
        <w:t>ata</w:t>
      </w:r>
      <w:r>
        <w:t>1-1.txt:</w:t>
      </w:r>
    </w:p>
    <w:p w14:paraId="06D26CEC" w14:textId="77777777" w:rsidR="0004230A" w:rsidRDefault="0004230A" w:rsidP="00AB7416">
      <w:pPr>
        <w:pStyle w:val="Programostekstas"/>
      </w:pPr>
    </w:p>
    <w:p w14:paraId="372D12ED" w14:textId="77777777" w:rsidR="00032827" w:rsidRDefault="00032827" w:rsidP="00032827">
      <w:pPr>
        <w:pStyle w:val="Programostekstas"/>
      </w:pPr>
      <w:r>
        <w:t>Tomas Asas</w:t>
      </w:r>
    </w:p>
    <w:p w14:paraId="573BE5EA" w14:textId="77777777" w:rsidR="00032827" w:rsidRDefault="00032827" w:rsidP="00032827">
      <w:pPr>
        <w:pStyle w:val="Programostekstas"/>
      </w:pPr>
      <w:r>
        <w:t>2000-04-12</w:t>
      </w:r>
    </w:p>
    <w:p w14:paraId="2FF0175A" w14:textId="77777777" w:rsidR="00032827" w:rsidRDefault="00032827" w:rsidP="00032827">
      <w:pPr>
        <w:pStyle w:val="Programostekstas"/>
      </w:pPr>
      <w:r>
        <w:t>Kaunas</w:t>
      </w:r>
    </w:p>
    <w:p w14:paraId="28BCAD44" w14:textId="77777777" w:rsidR="00032827" w:rsidRDefault="00032827" w:rsidP="00032827">
      <w:pPr>
        <w:pStyle w:val="Programostekstas"/>
      </w:pPr>
      <w:r>
        <w:t>Moviee 1;2012;Comedy;Studio A;Director A;N. Cage;J. Sperrow;318</w:t>
      </w:r>
    </w:p>
    <w:p w14:paraId="694FCDD0" w14:textId="77777777" w:rsidR="00032827" w:rsidRDefault="00032827" w:rsidP="00032827">
      <w:pPr>
        <w:pStyle w:val="Programostekstas"/>
      </w:pPr>
      <w:r>
        <w:t>Titanic;2008;History;Studio B;Director B;N. Cage;J. Sperrow;318</w:t>
      </w:r>
    </w:p>
    <w:p w14:paraId="359782AC" w14:textId="77777777" w:rsidR="00032827" w:rsidRDefault="00032827" w:rsidP="00032827">
      <w:pPr>
        <w:pStyle w:val="Programostekstas"/>
      </w:pPr>
      <w:r>
        <w:t>Hangover 2;2012;Comedy;Studio A;Director A;N. Cage;J. Sperrow;318</w:t>
      </w:r>
    </w:p>
    <w:p w14:paraId="107CDFB9" w14:textId="77777777" w:rsidR="00032827" w:rsidRDefault="00032827" w:rsidP="00032827">
      <w:pPr>
        <w:pStyle w:val="Programostekstas"/>
      </w:pPr>
      <w:r>
        <w:t>Titanic 2;2008;History;Studio B;Director B;N. Cage;J. Sperrow;318</w:t>
      </w:r>
    </w:p>
    <w:p w14:paraId="219F6A84" w14:textId="77777777" w:rsidR="00032827" w:rsidRDefault="00032827" w:rsidP="00032827">
      <w:pPr>
        <w:pStyle w:val="Programostekstas"/>
      </w:pPr>
      <w:r>
        <w:t>Ghost Rider 5;2007;Action;Columbia Pictures;Mark Steven Johnson;N. Cage;E. Mendes; 118</w:t>
      </w:r>
    </w:p>
    <w:p w14:paraId="7BC6072B" w14:textId="77777777" w:rsidR="00032827" w:rsidRDefault="00032827" w:rsidP="00032827">
      <w:pPr>
        <w:pStyle w:val="Programostekstas"/>
      </w:pPr>
      <w:r>
        <w:t>Hangover 3;2012;Comedy;Studio A;Director A;N. Cage;J. Sperrow;318</w:t>
      </w:r>
    </w:p>
    <w:p w14:paraId="5E6C4BE6" w14:textId="0C515BF5" w:rsidR="00AB7416" w:rsidRDefault="00032827" w:rsidP="00032827">
      <w:pPr>
        <w:pStyle w:val="Programostekstas"/>
      </w:pPr>
      <w:r>
        <w:t>Titanic 4;2008;History;Studio B;Director B;N. Cage;J. Sperrow;318</w:t>
      </w:r>
    </w:p>
    <w:p w14:paraId="28417E47" w14:textId="1663AA3F" w:rsidR="00032827" w:rsidRDefault="00032827" w:rsidP="00032827">
      <w:pPr>
        <w:pStyle w:val="Programostekstas"/>
      </w:pPr>
    </w:p>
    <w:p w14:paraId="0886FECB" w14:textId="14A174B8" w:rsidR="00032827" w:rsidRDefault="00032827" w:rsidP="00032827">
      <w:pPr>
        <w:pStyle w:val="Programostekstas"/>
      </w:pPr>
      <w:r>
        <w:t>data1-2.txt:</w:t>
      </w:r>
    </w:p>
    <w:p w14:paraId="238A4081" w14:textId="7B187C2D" w:rsidR="00032827" w:rsidRDefault="00032827" w:rsidP="00AB7416">
      <w:pPr>
        <w:pStyle w:val="Programostekstas"/>
      </w:pPr>
    </w:p>
    <w:p w14:paraId="56DB024F" w14:textId="77777777" w:rsidR="00803FE4" w:rsidRDefault="00803FE4" w:rsidP="00803FE4">
      <w:pPr>
        <w:pStyle w:val="Programostekstas"/>
      </w:pPr>
      <w:r>
        <w:t>Benas Fanas</w:t>
      </w:r>
    </w:p>
    <w:p w14:paraId="2AF469B7" w14:textId="77777777" w:rsidR="00803FE4" w:rsidRDefault="00803FE4" w:rsidP="00803FE4">
      <w:pPr>
        <w:pStyle w:val="Programostekstas"/>
      </w:pPr>
      <w:r>
        <w:t>2000-04-12</w:t>
      </w:r>
    </w:p>
    <w:p w14:paraId="7D886339" w14:textId="77777777" w:rsidR="00803FE4" w:rsidRDefault="00803FE4" w:rsidP="00803FE4">
      <w:pPr>
        <w:pStyle w:val="Programostekstas"/>
      </w:pPr>
      <w:r>
        <w:t>Kaunas</w:t>
      </w:r>
    </w:p>
    <w:p w14:paraId="7453886D" w14:textId="77777777" w:rsidR="00803FE4" w:rsidRDefault="00803FE4" w:rsidP="00803FE4">
      <w:pPr>
        <w:pStyle w:val="Programostekstas"/>
      </w:pPr>
      <w:r>
        <w:t>Moviee 1;2012;Comedy;Studio A;Director A;N. Cage;J. Sperrow;318</w:t>
      </w:r>
    </w:p>
    <w:p w14:paraId="43A5AE37" w14:textId="77777777" w:rsidR="00803FE4" w:rsidRDefault="00803FE4" w:rsidP="00803FE4">
      <w:pPr>
        <w:pStyle w:val="Programostekstas"/>
      </w:pPr>
      <w:r>
        <w:t>Moviee 2;2012;Comedy;Studio A;Director B;N. Cage;J. Sperrow;318</w:t>
      </w:r>
    </w:p>
    <w:p w14:paraId="46194E1F" w14:textId="77777777" w:rsidR="00803FE4" w:rsidRDefault="00803FE4" w:rsidP="00803FE4">
      <w:pPr>
        <w:pStyle w:val="Programostekstas"/>
      </w:pPr>
      <w:r>
        <w:t>Moviee 3;2012;Comedy;Studio A;Director C;N. Cage;J. Sperrow;318</w:t>
      </w:r>
    </w:p>
    <w:p w14:paraId="53D6C271" w14:textId="77777777" w:rsidR="00803FE4" w:rsidRDefault="00803FE4" w:rsidP="00803FE4">
      <w:pPr>
        <w:pStyle w:val="Programostekstas"/>
      </w:pPr>
      <w:r>
        <w:t>Moviee 4;2012;Comedy;Studio A;Director D;N. Cage;J. Sperrow;318</w:t>
      </w:r>
    </w:p>
    <w:p w14:paraId="70EE5851" w14:textId="77777777" w:rsidR="00803FE4" w:rsidRDefault="00803FE4" w:rsidP="00803FE4">
      <w:pPr>
        <w:pStyle w:val="Programostekstas"/>
      </w:pPr>
      <w:r>
        <w:t>Moviee 5;2012;Comedy;Studio A;Director E;N. Cage;J. Sperrow;318</w:t>
      </w:r>
    </w:p>
    <w:p w14:paraId="02BF1184" w14:textId="77777777" w:rsidR="00803FE4" w:rsidRDefault="00803FE4" w:rsidP="00803FE4">
      <w:pPr>
        <w:pStyle w:val="Programostekstas"/>
      </w:pPr>
      <w:r>
        <w:t>Moviee 6;2012;Comedy;Studio A;Director A;N. Cage;J. Sperrow;318</w:t>
      </w:r>
    </w:p>
    <w:p w14:paraId="770FB29E" w14:textId="77777777" w:rsidR="00803FE4" w:rsidRDefault="00803FE4" w:rsidP="00803FE4">
      <w:pPr>
        <w:pStyle w:val="Programostekstas"/>
      </w:pPr>
      <w:r>
        <w:t>Moviee 7;2012;Comedy;Studio A;Director B;N. Cage;J. Sperrow;318</w:t>
      </w:r>
    </w:p>
    <w:p w14:paraId="7560CDB2" w14:textId="1BE175C6" w:rsidR="00032827" w:rsidRDefault="00803FE4" w:rsidP="00803FE4">
      <w:pPr>
        <w:pStyle w:val="Programostekstas"/>
      </w:pPr>
      <w:r>
        <w:t>Moviee 8;2012;Comedy;Studio A;Director C;N. Cage;J. Sperrow;318</w:t>
      </w:r>
    </w:p>
    <w:p w14:paraId="336FE940" w14:textId="6CFB0EC7" w:rsidR="00803FE4" w:rsidRDefault="00803FE4" w:rsidP="00803FE4">
      <w:pPr>
        <w:pStyle w:val="Programostekstas"/>
      </w:pPr>
    </w:p>
    <w:p w14:paraId="7672E319" w14:textId="1E025E67" w:rsidR="00803FE4" w:rsidRDefault="00803FE4" w:rsidP="00803FE4">
      <w:pPr>
        <w:pStyle w:val="Programostekstas"/>
      </w:pPr>
      <w:r>
        <w:t>Rezultatai:</w:t>
      </w:r>
    </w:p>
    <w:p w14:paraId="5BEC5987" w14:textId="173EF257" w:rsidR="00803FE4" w:rsidRDefault="00803FE4" w:rsidP="00803FE4">
      <w:pPr>
        <w:pStyle w:val="Programostekstas"/>
      </w:pPr>
    </w:p>
    <w:p w14:paraId="64E3AFB2" w14:textId="35C56569" w:rsidR="00803FE4" w:rsidRDefault="002A4567" w:rsidP="00803FE4">
      <w:pPr>
        <w:pStyle w:val="Programostekstas"/>
      </w:pPr>
      <w:r>
        <w:t>Console:</w:t>
      </w:r>
    </w:p>
    <w:p w14:paraId="70D03380" w14:textId="2478A0AD" w:rsidR="002A4567" w:rsidRDefault="002A4567" w:rsidP="00803FE4">
      <w:pPr>
        <w:pStyle w:val="Programostekstas"/>
      </w:pPr>
      <w:r>
        <w:rPr>
          <w:noProof/>
          <w:lang w:val="en-US"/>
        </w:rPr>
        <w:drawing>
          <wp:inline distT="0" distB="0" distL="0" distR="0" wp14:anchorId="2E989153" wp14:editId="6F495D49">
            <wp:extent cx="6299835" cy="1908175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D8C0" w14:textId="77777777" w:rsidR="002A4567" w:rsidRDefault="002A4567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1F4490ED" w14:textId="12FCE657" w:rsidR="002A4567" w:rsidRDefault="002A4567" w:rsidP="00803FE4">
      <w:pPr>
        <w:pStyle w:val="Programostekstas"/>
      </w:pPr>
      <w:r>
        <w:lastRenderedPageBreak/>
        <w:t>imdbInitial.txt:</w:t>
      </w:r>
    </w:p>
    <w:p w14:paraId="0B1D5FD7" w14:textId="49D7EBEF" w:rsidR="002A4567" w:rsidRDefault="002A4567" w:rsidP="00803FE4">
      <w:pPr>
        <w:pStyle w:val="Programostekstas"/>
      </w:pPr>
    </w:p>
    <w:p w14:paraId="7B82FE1F" w14:textId="6BC72C62" w:rsidR="002A4567" w:rsidRDefault="002A4567" w:rsidP="00803FE4">
      <w:pPr>
        <w:pStyle w:val="Programostekstas"/>
      </w:pPr>
      <w:r>
        <w:rPr>
          <w:noProof/>
          <w:lang w:val="en-US"/>
        </w:rPr>
        <w:drawing>
          <wp:inline distT="0" distB="0" distL="0" distR="0" wp14:anchorId="754667DA" wp14:editId="49A4BA2A">
            <wp:extent cx="6299835" cy="2068195"/>
            <wp:effectExtent l="0" t="0" r="571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AE5A" w14:textId="399EFD73" w:rsidR="002A4567" w:rsidRDefault="00952E9A" w:rsidP="00803FE4">
      <w:pPr>
        <w:pStyle w:val="Programostekstas"/>
      </w:pPr>
      <w:r>
        <w:t>Rekomendacija_Tomas_Asas.cs:</w:t>
      </w:r>
    </w:p>
    <w:p w14:paraId="236DF0D5" w14:textId="499707C8" w:rsidR="00952E9A" w:rsidRDefault="00952E9A" w:rsidP="00803FE4">
      <w:pPr>
        <w:pStyle w:val="Programostekstas"/>
      </w:pPr>
    </w:p>
    <w:p w14:paraId="42125ADF" w14:textId="7DA21112" w:rsidR="00952E9A" w:rsidRDefault="008C5169" w:rsidP="00803FE4">
      <w:pPr>
        <w:pStyle w:val="Programostekstas"/>
      </w:pPr>
      <w:r>
        <w:rPr>
          <w:noProof/>
          <w:lang w:val="en-US"/>
        </w:rPr>
        <w:drawing>
          <wp:inline distT="0" distB="0" distL="0" distR="0" wp14:anchorId="4F6F8FD9" wp14:editId="329396CD">
            <wp:extent cx="6299835" cy="1693545"/>
            <wp:effectExtent l="0" t="0" r="571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E596" w14:textId="1C89D6A0" w:rsidR="008A6F10" w:rsidRDefault="008A6F10" w:rsidP="00803FE4">
      <w:pPr>
        <w:pStyle w:val="Programostekstas"/>
      </w:pPr>
    </w:p>
    <w:p w14:paraId="6EFB781C" w14:textId="3E722E10" w:rsidR="008A6F10" w:rsidRDefault="008A6F10" w:rsidP="00803FE4">
      <w:pPr>
        <w:pStyle w:val="Programostekstas"/>
      </w:pPr>
      <w:r>
        <w:t>Rekomendacija_Benas_Fanas.cs:</w:t>
      </w:r>
    </w:p>
    <w:p w14:paraId="3D5DF2A8" w14:textId="67F03DAB" w:rsidR="008A6F10" w:rsidRDefault="008A6F10" w:rsidP="00803FE4">
      <w:pPr>
        <w:pStyle w:val="Programostekstas"/>
      </w:pPr>
    </w:p>
    <w:p w14:paraId="067AAAC2" w14:textId="3A729CA5" w:rsidR="008A6F10" w:rsidRDefault="00114BF6" w:rsidP="00803FE4">
      <w:pPr>
        <w:pStyle w:val="Programostekstas"/>
      </w:pPr>
      <w:r>
        <w:rPr>
          <w:noProof/>
          <w:lang w:val="en-US"/>
        </w:rPr>
        <w:drawing>
          <wp:inline distT="0" distB="0" distL="0" distR="0" wp14:anchorId="4A5CCFF8" wp14:editId="28110BEE">
            <wp:extent cx="6299835" cy="1287780"/>
            <wp:effectExtent l="0" t="0" r="571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4194" w14:textId="7E5563CB" w:rsidR="00844381" w:rsidRDefault="00844381" w:rsidP="00803FE4">
      <w:pPr>
        <w:pStyle w:val="Programostekstas"/>
      </w:pPr>
    </w:p>
    <w:p w14:paraId="135BEC15" w14:textId="2E420E42" w:rsidR="00271B1D" w:rsidRDefault="00271B1D" w:rsidP="00803FE4">
      <w:pPr>
        <w:pStyle w:val="Programostekstas"/>
      </w:pPr>
      <w:r>
        <w:t>Žarai.cs:</w:t>
      </w:r>
    </w:p>
    <w:p w14:paraId="2DF1F90D" w14:textId="727E9689" w:rsidR="00271B1D" w:rsidRDefault="00CB586E" w:rsidP="00803FE4">
      <w:pPr>
        <w:pStyle w:val="Programostekstas"/>
      </w:pPr>
      <w:r>
        <w:rPr>
          <w:noProof/>
          <w:lang w:val="en-US"/>
        </w:rPr>
        <w:drawing>
          <wp:inline distT="0" distB="0" distL="0" distR="0" wp14:anchorId="7D61F39C" wp14:editId="1E534B07">
            <wp:extent cx="6299835" cy="1040765"/>
            <wp:effectExtent l="0" t="0" r="571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1EB5" w14:textId="77777777" w:rsidR="002C3085" w:rsidRDefault="002C3085" w:rsidP="00803FE4">
      <w:pPr>
        <w:pStyle w:val="Programostekstas"/>
      </w:pPr>
    </w:p>
    <w:p w14:paraId="64DBCC6A" w14:textId="2BB7317B" w:rsidR="00844381" w:rsidRDefault="00844381" w:rsidP="00803FE4">
      <w:pPr>
        <w:pStyle w:val="Programostekstas"/>
      </w:pPr>
      <w:r>
        <w:t>Pradiniai Duomenys:</w:t>
      </w:r>
    </w:p>
    <w:p w14:paraId="0BEA4D49" w14:textId="4E816159" w:rsidR="00844381" w:rsidRDefault="00844381" w:rsidP="00803FE4">
      <w:pPr>
        <w:pStyle w:val="Programostekstas"/>
      </w:pPr>
    </w:p>
    <w:p w14:paraId="548073B1" w14:textId="71C710C3" w:rsidR="00844381" w:rsidRDefault="003F630C" w:rsidP="00803FE4">
      <w:pPr>
        <w:pStyle w:val="Programostekstas"/>
      </w:pPr>
      <w:r>
        <w:t>data2-1.txt:</w:t>
      </w:r>
    </w:p>
    <w:p w14:paraId="53EC9CBB" w14:textId="51DB1C9B" w:rsidR="003F630C" w:rsidRDefault="003F630C" w:rsidP="00803FE4">
      <w:pPr>
        <w:pStyle w:val="Programostekstas"/>
      </w:pPr>
    </w:p>
    <w:p w14:paraId="0FBCCE73" w14:textId="77777777" w:rsidR="008118BC" w:rsidRDefault="008118BC" w:rsidP="008118BC">
      <w:pPr>
        <w:pStyle w:val="Programostekstas"/>
      </w:pPr>
      <w:r>
        <w:t>Tomas Aputis</w:t>
      </w:r>
    </w:p>
    <w:p w14:paraId="5948DA62" w14:textId="77777777" w:rsidR="008118BC" w:rsidRDefault="008118BC" w:rsidP="008118BC">
      <w:pPr>
        <w:pStyle w:val="Programostekstas"/>
      </w:pPr>
      <w:r>
        <w:t>2000-04-12</w:t>
      </w:r>
    </w:p>
    <w:p w14:paraId="5AEEBBD0" w14:textId="77777777" w:rsidR="008118BC" w:rsidRDefault="008118BC" w:rsidP="008118BC">
      <w:pPr>
        <w:pStyle w:val="Programostekstas"/>
      </w:pPr>
      <w:r>
        <w:t>Kaunas</w:t>
      </w:r>
    </w:p>
    <w:p w14:paraId="13A80F14" w14:textId="77777777" w:rsidR="008118BC" w:rsidRDefault="008118BC" w:rsidP="008118BC">
      <w:pPr>
        <w:pStyle w:val="Programostekstas"/>
      </w:pPr>
      <w:r>
        <w:t>Hangover;2012;Comedy;Studio A;Director A;N. Cage;J. Sperrow;318</w:t>
      </w:r>
    </w:p>
    <w:p w14:paraId="3157370D" w14:textId="77777777" w:rsidR="008118BC" w:rsidRDefault="008118BC" w:rsidP="008118BC">
      <w:pPr>
        <w:pStyle w:val="Programostekstas"/>
      </w:pPr>
      <w:r>
        <w:t>Hangover 2;2012;Comedy;Studio A;Director A;N. Cage;J. Sperrow;318</w:t>
      </w:r>
    </w:p>
    <w:p w14:paraId="79E7BDD1" w14:textId="77777777" w:rsidR="008118BC" w:rsidRDefault="008118BC" w:rsidP="008118BC">
      <w:pPr>
        <w:pStyle w:val="Programostekstas"/>
      </w:pPr>
      <w:r>
        <w:lastRenderedPageBreak/>
        <w:t>Moviee 1;2012;Comedy;Studio A;Director A;N. Cage;J. Sperrow;213</w:t>
      </w:r>
    </w:p>
    <w:p w14:paraId="4A6A01CC" w14:textId="77777777" w:rsidR="008118BC" w:rsidRDefault="008118BC" w:rsidP="008118BC">
      <w:pPr>
        <w:pStyle w:val="Programostekstas"/>
      </w:pPr>
      <w:r>
        <w:t>Avengers 1;2012;Comedy;Studio A;Director A;N. Cage;J. Sperrow;98</w:t>
      </w:r>
    </w:p>
    <w:p w14:paraId="5FD3C726" w14:textId="77777777" w:rsidR="008118BC" w:rsidRDefault="008118BC" w:rsidP="008118BC">
      <w:pPr>
        <w:pStyle w:val="Programostekstas"/>
      </w:pPr>
      <w:r>
        <w:t>Titanic 2;2008;History;Studio B;Director D;N. Cage;J. Sperrow;318</w:t>
      </w:r>
    </w:p>
    <w:p w14:paraId="5A8BE70D" w14:textId="77777777" w:rsidR="008118BC" w:rsidRDefault="008118BC" w:rsidP="008118BC">
      <w:pPr>
        <w:pStyle w:val="Programostekstas"/>
      </w:pPr>
      <w:r>
        <w:t>Hangover 3;2012;Comedy;Studio A;Director F;N. Cage;J. Sperrow;318</w:t>
      </w:r>
    </w:p>
    <w:p w14:paraId="442BCD4A" w14:textId="77777777" w:rsidR="008118BC" w:rsidRDefault="008118BC" w:rsidP="008118BC">
      <w:pPr>
        <w:pStyle w:val="Programostekstas"/>
      </w:pPr>
      <w:r>
        <w:t>Hangover 4;2012;Comedy;Studio A;Director F;N. Cage;J. Sperrow;19</w:t>
      </w:r>
    </w:p>
    <w:p w14:paraId="5F6F7B7A" w14:textId="77777777" w:rsidR="008118BC" w:rsidRDefault="008118BC" w:rsidP="008118BC">
      <w:pPr>
        <w:pStyle w:val="Programostekstas"/>
      </w:pPr>
      <w:r>
        <w:t>Titanic 4;2008;History;Studio B;Director M;N. Cage;J. Sperrow;318</w:t>
      </w:r>
    </w:p>
    <w:p w14:paraId="52E0F13A" w14:textId="77777777" w:rsidR="008118BC" w:rsidRDefault="008118BC" w:rsidP="008118BC">
      <w:pPr>
        <w:pStyle w:val="Programostekstas"/>
      </w:pPr>
      <w:r>
        <w:t>Titanic 5;2008;History;Studio B;Director M;N. Cage;J. Sperrow;200</w:t>
      </w:r>
    </w:p>
    <w:p w14:paraId="5DE54B63" w14:textId="03EA1E57" w:rsidR="008118BC" w:rsidRDefault="008118BC" w:rsidP="008118BC">
      <w:pPr>
        <w:pStyle w:val="Programostekstas"/>
      </w:pPr>
      <w:r>
        <w:t>Titanic 200;2008;History;Studio B;Director K;N. Cage;J. Sperrow;2</w:t>
      </w:r>
    </w:p>
    <w:p w14:paraId="479AB105" w14:textId="531BAC42" w:rsidR="008118BC" w:rsidRDefault="008118BC">
      <w:pPr>
        <w:spacing w:after="0" w:line="240" w:lineRule="auto"/>
        <w:ind w:firstLine="0"/>
        <w:jc w:val="left"/>
      </w:pPr>
      <w:r>
        <w:t>data2-2.txt:</w:t>
      </w:r>
    </w:p>
    <w:p w14:paraId="613F2A42" w14:textId="376DBD73" w:rsidR="008118BC" w:rsidRDefault="008118BC">
      <w:pPr>
        <w:spacing w:after="0" w:line="240" w:lineRule="auto"/>
        <w:ind w:firstLine="0"/>
        <w:jc w:val="left"/>
      </w:pPr>
    </w:p>
    <w:p w14:paraId="44BFDA34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Benas Smilkys</w:t>
      </w:r>
    </w:p>
    <w:p w14:paraId="0F22CD5E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1988-03-01</w:t>
      </w:r>
    </w:p>
    <w:p w14:paraId="452D45C5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Vilnius</w:t>
      </w:r>
    </w:p>
    <w:p w14:paraId="74DA805D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Titanic 2;2008;History;Studio B;Director D;N. Cage;J. Sperrow;318</w:t>
      </w:r>
    </w:p>
    <w:p w14:paraId="7D7B5BE7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Hangover 3;2012;Comedy;Studio A;Director F;N. Cage;J. Sperrow;318</w:t>
      </w:r>
    </w:p>
    <w:p w14:paraId="0081B152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Hangover 4;2012;Comedy;Studio A;Director F;N. Cage;J. Sperrow;19</w:t>
      </w:r>
    </w:p>
    <w:p w14:paraId="0A7C48C5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Titanic 4;2008;History;Studio B;Director M;N. Cage;J. Sperrow;318</w:t>
      </w:r>
    </w:p>
    <w:p w14:paraId="5D0066F6" w14:textId="77777777" w:rsidR="008118BC" w:rsidRP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Titanic 5;2008;History;Studio B;Director M;N. Cage;J. Sperrow;200</w:t>
      </w:r>
    </w:p>
    <w:p w14:paraId="0809A79E" w14:textId="737C92A1" w:rsid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8118BC">
        <w:rPr>
          <w:rFonts w:ascii="Courier New" w:hAnsi="Courier New"/>
          <w:sz w:val="20"/>
        </w:rPr>
        <w:t>Titanic 200;2008;History;Studio B;Director K;N. Cage;J. Sperrow;2</w:t>
      </w:r>
    </w:p>
    <w:p w14:paraId="0D1216B0" w14:textId="4D6D90E4" w:rsid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</w:p>
    <w:p w14:paraId="7F5C4DEC" w14:textId="27EE6AF2" w:rsid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Rezultatai:</w:t>
      </w:r>
    </w:p>
    <w:p w14:paraId="00899DF6" w14:textId="7EBE7F9C" w:rsid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</w:p>
    <w:p w14:paraId="6D327DBA" w14:textId="1E940D67" w:rsid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Console:</w:t>
      </w:r>
    </w:p>
    <w:p w14:paraId="30D2F79E" w14:textId="73EC4BAB" w:rsidR="008118BC" w:rsidRDefault="008118BC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</w:p>
    <w:p w14:paraId="4B1FD9C7" w14:textId="00EDA841" w:rsidR="008118BC" w:rsidRDefault="002D1661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rPr>
          <w:noProof/>
          <w:lang w:val="en-US"/>
        </w:rPr>
        <w:drawing>
          <wp:inline distT="0" distB="0" distL="0" distR="0" wp14:anchorId="385C79D7" wp14:editId="59491E83">
            <wp:extent cx="6299835" cy="147193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0A96" w14:textId="597084BF" w:rsidR="00531F41" w:rsidRDefault="00531F41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</w:p>
    <w:p w14:paraId="4CA186DA" w14:textId="2D079D4F" w:rsidR="00531F41" w:rsidRDefault="00531F41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imdbInitial.txt:</w:t>
      </w:r>
    </w:p>
    <w:p w14:paraId="182A9CD8" w14:textId="4D429C73" w:rsidR="00531F41" w:rsidRDefault="00531F41" w:rsidP="008118B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</w:p>
    <w:p w14:paraId="45D7D3EE" w14:textId="18BCA9D4" w:rsidR="003F630C" w:rsidRDefault="002D1661" w:rsidP="008118BC">
      <w:pPr>
        <w:pStyle w:val="Programostekstas"/>
      </w:pPr>
      <w:r>
        <w:rPr>
          <w:noProof/>
          <w:lang w:val="en-US"/>
        </w:rPr>
        <w:drawing>
          <wp:inline distT="0" distB="0" distL="0" distR="0" wp14:anchorId="27BB70D2" wp14:editId="17E05FF6">
            <wp:extent cx="6299835" cy="3297555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BB48" w14:textId="77777777" w:rsidR="00C71218" w:rsidRDefault="00C71218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18CBDD1F" w14:textId="2E144A5E" w:rsidR="002D1661" w:rsidRDefault="002D1661" w:rsidP="008118BC">
      <w:pPr>
        <w:pStyle w:val="Programostekstas"/>
      </w:pPr>
      <w:r>
        <w:lastRenderedPageBreak/>
        <w:t>Rekomendacija_Benas_Smilkys.cs:</w:t>
      </w:r>
    </w:p>
    <w:p w14:paraId="02BE2BF5" w14:textId="062C1570" w:rsidR="002D1661" w:rsidRDefault="00C71218" w:rsidP="008118BC">
      <w:pPr>
        <w:pStyle w:val="Programostekstas"/>
      </w:pPr>
      <w:r>
        <w:rPr>
          <w:noProof/>
          <w:lang w:val="en-US"/>
        </w:rPr>
        <w:drawing>
          <wp:inline distT="0" distB="0" distL="0" distR="0" wp14:anchorId="174A0842" wp14:editId="38B15A87">
            <wp:extent cx="6299835" cy="1329055"/>
            <wp:effectExtent l="0" t="0" r="571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2687" w14:textId="77777777" w:rsidR="00C71218" w:rsidRDefault="00C71218" w:rsidP="008118BC">
      <w:pPr>
        <w:pStyle w:val="Programostekstas"/>
      </w:pPr>
    </w:p>
    <w:p w14:paraId="0E4A8986" w14:textId="462CEA0A" w:rsidR="002D1661" w:rsidRDefault="002D1661" w:rsidP="008118BC">
      <w:pPr>
        <w:pStyle w:val="Programostekstas"/>
      </w:pPr>
      <w:r>
        <w:t>Rekomendacija_Tomas_Aputis.cs:</w:t>
      </w:r>
    </w:p>
    <w:p w14:paraId="52CF65FC" w14:textId="45D76A88" w:rsidR="00271B1D" w:rsidRDefault="00C71218" w:rsidP="00AB7416">
      <w:pPr>
        <w:pStyle w:val="Programostekstas"/>
      </w:pPr>
      <w:r>
        <w:rPr>
          <w:noProof/>
          <w:lang w:val="en-US"/>
        </w:rPr>
        <w:drawing>
          <wp:inline distT="0" distB="0" distL="0" distR="0" wp14:anchorId="741EAE7B" wp14:editId="5818A509">
            <wp:extent cx="5819775" cy="11906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BD8D" w14:textId="3EB5D08B" w:rsidR="00271B1D" w:rsidRPr="00C71218" w:rsidRDefault="007868BA" w:rsidP="00C71218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t>Žanrai.cs:</w:t>
      </w:r>
    </w:p>
    <w:p w14:paraId="75E1A459" w14:textId="3E865C23" w:rsidR="007868BA" w:rsidRDefault="00271B1D" w:rsidP="00AB7416">
      <w:pPr>
        <w:pStyle w:val="Programostekstas"/>
      </w:pPr>
      <w:r>
        <w:rPr>
          <w:noProof/>
          <w:lang w:val="en-US"/>
        </w:rPr>
        <w:drawing>
          <wp:inline distT="0" distB="0" distL="0" distR="0" wp14:anchorId="43898587" wp14:editId="0DD46B94">
            <wp:extent cx="5381625" cy="1085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B15C" w14:textId="77777777" w:rsidR="00D1074F" w:rsidRDefault="00D1074F" w:rsidP="00D1074F">
      <w:pPr>
        <w:pStyle w:val="Heading2"/>
      </w:pPr>
      <w:bookmarkStart w:id="19" w:name="_Toc51687514"/>
      <w:r>
        <w:t>Dėstytojo pastabos</w:t>
      </w:r>
      <w:bookmarkEnd w:id="19"/>
    </w:p>
    <w:p w14:paraId="5BB58E88" w14:textId="10676E40" w:rsidR="00D1074F" w:rsidRPr="00D1074F" w:rsidRDefault="00D1074F" w:rsidP="00D1074F"/>
    <w:p w14:paraId="5F29D24B" w14:textId="77777777" w:rsidR="00AB7416" w:rsidRPr="0015714D" w:rsidRDefault="009E0401" w:rsidP="006E731F">
      <w:pPr>
        <w:pStyle w:val="Heading1"/>
      </w:pPr>
      <w:bookmarkStart w:id="20" w:name="_Toc51687515"/>
      <w:r w:rsidRPr="009E0401">
        <w:lastRenderedPageBreak/>
        <w:t>Teksto analizė ir redagavimas</w:t>
      </w:r>
      <w:bookmarkEnd w:id="20"/>
    </w:p>
    <w:p w14:paraId="62756DBF" w14:textId="77777777" w:rsidR="00AB7416" w:rsidRPr="00844988" w:rsidRDefault="00AB7416" w:rsidP="00AB7416">
      <w:pPr>
        <w:pStyle w:val="Heading2"/>
      </w:pPr>
      <w:bookmarkStart w:id="21" w:name="_Toc51687516"/>
      <w:r w:rsidRPr="00844988">
        <w:t>Darbo užduotis</w:t>
      </w:r>
      <w:bookmarkEnd w:id="21"/>
    </w:p>
    <w:p w14:paraId="4E0024CF" w14:textId="6D105332" w:rsidR="00AB7416" w:rsidRDefault="00732542" w:rsidP="00AB7416">
      <w:r>
        <w:rPr>
          <w:noProof/>
          <w:lang w:val="en-US"/>
        </w:rPr>
        <w:drawing>
          <wp:inline distT="0" distB="0" distL="0" distR="0" wp14:anchorId="0375D0EC" wp14:editId="6AD51939">
            <wp:extent cx="5182464" cy="3346321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742" cy="33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ECAB" w14:textId="77777777" w:rsidR="00AB7416" w:rsidRDefault="00AB7416" w:rsidP="00AB7416"/>
    <w:p w14:paraId="30D4434C" w14:textId="77777777" w:rsidR="00AB7416" w:rsidRPr="00844988" w:rsidRDefault="00AB7416" w:rsidP="00AB7416"/>
    <w:p w14:paraId="5A269918" w14:textId="77777777" w:rsidR="00AB7416" w:rsidRPr="00844988" w:rsidRDefault="00AB7416" w:rsidP="00AB7416">
      <w:pPr>
        <w:pStyle w:val="Heading2"/>
      </w:pPr>
      <w:bookmarkStart w:id="22" w:name="_Toc51687517"/>
      <w:r w:rsidRPr="00844988">
        <w:t>Programos tekstas</w:t>
      </w:r>
      <w:bookmarkEnd w:id="22"/>
    </w:p>
    <w:p w14:paraId="15CC096F" w14:textId="40854FC1" w:rsidR="00AB7416" w:rsidRDefault="00F35C24" w:rsidP="00AB7416">
      <w:pPr>
        <w:pStyle w:val="Programostekstas"/>
      </w:pPr>
      <w:r>
        <w:t>InOut.cs:</w:t>
      </w:r>
    </w:p>
    <w:p w14:paraId="1E03D185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13898C53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1ED8F7B0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14:paraId="04A2E2DF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77E646DF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5839CC40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3C5D9B2D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E16E4B6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Lab04</w:t>
      </w:r>
    </w:p>
    <w:p w14:paraId="7F511260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643ADB3E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InOut</w:t>
      </w:r>
    </w:p>
    <w:p w14:paraId="40F9C8CB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4998E378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Punctuation string</w:t>
      </w:r>
    </w:p>
    <w:p w14:paraId="095B56A0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punctuation = {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 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'.'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','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'!'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'?'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'.'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':'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'('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')'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'\t'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'\r'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'\n'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'\''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'"'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};</w:t>
      </w:r>
    </w:p>
    <w:p w14:paraId="1016FE69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D2AC428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4CB40D58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Creates file for output</w:t>
      </w:r>
    </w:p>
    <w:p w14:paraId="3270C881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2BC8C70B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CreateFile(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output)</w:t>
      </w:r>
    </w:p>
    <w:p w14:paraId="5088C417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9D7910E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StreamWriter(output).Close();</w:t>
      </w:r>
    </w:p>
    <w:p w14:paraId="4DE492BD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54DE2F88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AD24A32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0755F8B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Writes words that appear in both files</w:t>
      </w:r>
    </w:p>
    <w:p w14:paraId="51DF293E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793E0FE1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WriteWordRepetitions(List&lt;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commonWords,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repetitions,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header)</w:t>
      </w:r>
    </w:p>
    <w:p w14:paraId="5CF41B34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{</w:t>
      </w:r>
    </w:p>
    <w:p w14:paraId="1BC48C75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StreamWriter(output, append: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))</w:t>
      </w:r>
    </w:p>
    <w:p w14:paraId="5E4D33ED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52CDF99E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sw.WriteLine(header);</w:t>
      </w:r>
    </w:p>
    <w:p w14:paraId="42EDF92A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'-'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header.Length));</w:t>
      </w:r>
    </w:p>
    <w:p w14:paraId="3E7CA723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commonWords)</w:t>
      </w:r>
    </w:p>
    <w:p w14:paraId="4F24AC40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{word, 25}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{repetitions[word]}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CF0F87A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379495E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sw.WriteLine();</w:t>
      </w:r>
    </w:p>
    <w:p w14:paraId="6F008E50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036073E0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649FF90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FDE1113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541F6F9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Reads text</w:t>
      </w:r>
    </w:p>
    <w:p w14:paraId="4EAC65AE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46C59908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ReadText(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input)</w:t>
      </w:r>
    </w:p>
    <w:p w14:paraId="258C9310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CF28769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File.ReadAllText(input, Encoding.UTF8);</w:t>
      </w:r>
    </w:p>
    <w:p w14:paraId="1F417C45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E493497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973504F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7DCBD2A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Writes The longest sentence per file</w:t>
      </w:r>
    </w:p>
    <w:p w14:paraId="1A51E5A0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52E2FE25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WriteLongestSentence(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header,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sentences,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text)</w:t>
      </w:r>
    </w:p>
    <w:p w14:paraId="693CB52B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58FF29C2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StreamWriter(output, append: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))</w:t>
      </w:r>
    </w:p>
    <w:p w14:paraId="4FF1C9F9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09DE2EC6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sw.WriteLine(header);</w:t>
      </w:r>
    </w:p>
    <w:p w14:paraId="2BB52930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'-'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header.Length));</w:t>
      </w:r>
    </w:p>
    <w:p w14:paraId="5FF9E64F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sentence = TaskUtils.LongestSentence(sentences);</w:t>
      </w:r>
    </w:p>
    <w:p w14:paraId="110556AB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$"Longest Sentence is: 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{sentence}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14DA9C2A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$"Symbol Count: 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{sentence.Length}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 Word Count: 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{sentence.Split(punctuation, StringSplitOptions.RemoveEmptyEntries).Length}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21A5BA05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$"Line Where the Sentence Starts: 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{TaskUtils.GetSentenceStart(text, sentence)}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6DDE2595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sw.WriteLine();</w:t>
      </w:r>
    </w:p>
    <w:p w14:paraId="7E54C82D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15905AB7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5DF4D567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4ABAFBB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19814E36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Writes a string to output</w:t>
      </w:r>
    </w:p>
    <w:p w14:paraId="10A226B7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37B3FDB1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WriteString(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text)</w:t>
      </w:r>
    </w:p>
    <w:p w14:paraId="0F184685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1562047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(StreamWriter sw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StreamWriter(output))</w:t>
      </w:r>
    </w:p>
    <w:p w14:paraId="502113F7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sw.WriteLine(text);</w:t>
      </w:r>
    </w:p>
    <w:p w14:paraId="2007D235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</w:p>
    <w:p w14:paraId="67180F2C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10AF59C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3C7D275B" w14:textId="77777777" w:rsidR="00F35C24" w:rsidRDefault="00F35C24" w:rsidP="00F35C2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4F92A763" w14:textId="5F416663" w:rsidR="00AB7416" w:rsidRDefault="00AB7416" w:rsidP="00AB7416">
      <w:pPr>
        <w:pStyle w:val="Programostekstas"/>
      </w:pPr>
    </w:p>
    <w:p w14:paraId="6B01D840" w14:textId="6C34FB4F" w:rsidR="005D4B09" w:rsidRDefault="005D4B09" w:rsidP="00AB7416">
      <w:pPr>
        <w:pStyle w:val="Programostekstas"/>
      </w:pPr>
      <w:r>
        <w:t>TaskUtils.cs:</w:t>
      </w:r>
    </w:p>
    <w:p w14:paraId="42657158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48BA19E1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267FAF92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System.Linq;</w:t>
      </w:r>
    </w:p>
    <w:p w14:paraId="0B7F3DE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System.Text;</w:t>
      </w:r>
    </w:p>
    <w:p w14:paraId="2B773DF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System.Text.RegularExpressions;</w:t>
      </w:r>
    </w:p>
    <w:p w14:paraId="1890B4D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System.Threading.Tasks;</w:t>
      </w:r>
    </w:p>
    <w:p w14:paraId="0275CDCF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C6538CA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Lab04</w:t>
      </w:r>
    </w:p>
    <w:p w14:paraId="52409F3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1429A95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TaskUtils</w:t>
      </w:r>
    </w:p>
    <w:p w14:paraId="1D51978B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5E2F606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A93008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Gets words that appear in both files</w:t>
      </w:r>
    </w:p>
    <w:p w14:paraId="54880718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01850B9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GetDuplicates(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words1,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words2)</w:t>
      </w:r>
    </w:p>
    <w:p w14:paraId="6819B06F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C928EB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output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5D7988C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words1)</w:t>
      </w:r>
    </w:p>
    <w:p w14:paraId="1A80F7A9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(words2.Contains(word) &amp;&amp; !output.Contains(word))</w:t>
      </w:r>
    </w:p>
    <w:p w14:paraId="60A9DF2A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output.Add(word);</w:t>
      </w:r>
    </w:p>
    <w:p w14:paraId="6FE3471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</w:p>
    <w:p w14:paraId="7D2C233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214FBC3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0AF5401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DA944B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1BF0D4E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Sorts words by their length</w:t>
      </w:r>
    </w:p>
    <w:p w14:paraId="796E52E8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186F8BD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LengthSort(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data)</w:t>
      </w:r>
    </w:p>
    <w:p w14:paraId="0A556140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08807E10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data.Count - 1; i++)</w:t>
      </w:r>
    </w:p>
    <w:p w14:paraId="4470ECE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j = 0; j &lt; data.Count - 1 - i; j++)</w:t>
      </w:r>
    </w:p>
    <w:p w14:paraId="3B3E140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(data[j].Length &lt; data[j+1].Length)</w:t>
      </w:r>
    </w:p>
    <w:p w14:paraId="5792C81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{</w:t>
      </w:r>
    </w:p>
    <w:p w14:paraId="35126CF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temp = data[j];</w:t>
      </w:r>
    </w:p>
    <w:p w14:paraId="1EEA7D4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data[j] = data[j+1];</w:t>
      </w:r>
    </w:p>
    <w:p w14:paraId="24D4957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data[j+1] = temp;</w:t>
      </w:r>
    </w:p>
    <w:p w14:paraId="0A77929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}</w:t>
      </w:r>
    </w:p>
    <w:p w14:paraId="283F447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</w:p>
    <w:p w14:paraId="1E33012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data;</w:t>
      </w:r>
    </w:p>
    <w:p w14:paraId="25C0AA5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B53654E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96246C9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Turns words to lowerCaseStrings</w:t>
      </w:r>
    </w:p>
    <w:p w14:paraId="4A428B20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LowerCaseStrings(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words)</w:t>
      </w:r>
    </w:p>
    <w:p w14:paraId="75E01912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12ECE90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words.Length; i++)</w:t>
      </w:r>
    </w:p>
    <w:p w14:paraId="6BB72A1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words[i] = words[i].ToLower();</w:t>
      </w:r>
    </w:p>
    <w:p w14:paraId="6CD60AD8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A6AE8B1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26DC19E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7A992C7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6F70C7F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Gets common words that appear in both files</w:t>
      </w:r>
    </w:p>
    <w:p w14:paraId="54B4293E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1E9F198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GetCommonWords(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words1,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words2)</w:t>
      </w:r>
    </w:p>
    <w:p w14:paraId="58A3EA8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368E847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LowerCaseStrings(words1);</w:t>
      </w:r>
    </w:p>
    <w:p w14:paraId="0AA3BE38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LowerCaseStrings(words2);</w:t>
      </w:r>
    </w:p>
    <w:p w14:paraId="46C51654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output = GetDuplicates(words1, words2);</w:t>
      </w:r>
    </w:p>
    <w:p w14:paraId="11F65FE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output.LengthSort();</w:t>
      </w:r>
    </w:p>
    <w:p w14:paraId="33C9A3B1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9998C6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Trims Count</w:t>
      </w:r>
    </w:p>
    <w:p w14:paraId="72AD043E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(output.Count &gt; 10)</w:t>
      </w:r>
    </w:p>
    <w:p w14:paraId="7288A5C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output.RemoveRange(10, output.Count - 10);</w:t>
      </w:r>
    </w:p>
    <w:p w14:paraId="7F4C8274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3535A124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573A570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209E9ED8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00408031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Gets repetition of words that are common in both files</w:t>
      </w:r>
    </w:p>
    <w:p w14:paraId="4582825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3ACFE3DB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GetRepetition(List&lt;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commonWords,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words)</w:t>
      </w:r>
    </w:p>
    <w:p w14:paraId="54652804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47BD0B07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repetition =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14:paraId="3A5CE2C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87416C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word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words)</w:t>
      </w:r>
    </w:p>
    <w:p w14:paraId="389B86A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41894F6B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(commonWords.Contains(word))</w:t>
      </w:r>
    </w:p>
    <w:p w14:paraId="4BB88FCA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0271230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(repetition.ContainsKey(word))</w:t>
      </w:r>
    </w:p>
    <w:p w14:paraId="4958C969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            repetition[word]++;</w:t>
      </w:r>
    </w:p>
    <w:p w14:paraId="6E33982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4C60632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repetition.Add(word, 1);</w:t>
      </w:r>
    </w:p>
    <w:p w14:paraId="28C8094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1D181720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403BDA8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33C2857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repetition;</w:t>
      </w:r>
    </w:p>
    <w:p w14:paraId="45E478A2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8F4AF5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DF6E024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301888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Gets longest sentence</w:t>
      </w:r>
    </w:p>
    <w:p w14:paraId="7CDEF5B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1085251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LongestSentence(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sentences)</w:t>
      </w:r>
    </w:p>
    <w:p w14:paraId="5EEC41B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28A1CDF7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longestSentence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62675751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sentence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sentences)</w:t>
      </w:r>
    </w:p>
    <w:p w14:paraId="318DAF6B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(sentence.Length &gt; longestSentence.Length)</w:t>
      </w:r>
    </w:p>
    <w:p w14:paraId="238F726A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longestSentence = sentence;</w:t>
      </w:r>
    </w:p>
    <w:p w14:paraId="51251E7B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180F239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longestSentence.Trim();</w:t>
      </w:r>
    </w:p>
    <w:p w14:paraId="17D4EF3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</w:p>
    <w:p w14:paraId="5EEA9E0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69BE169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C766039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245646B9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Gets where the sentence starts (line)</w:t>
      </w:r>
    </w:p>
    <w:p w14:paraId="1CE3DCC9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C99B99F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GetSentenceStart(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text,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sentence)</w:t>
      </w:r>
    </w:p>
    <w:p w14:paraId="60730837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380EFEC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text = text.Remove(text.IndexOf(sentence));</w:t>
      </w:r>
    </w:p>
    <w:p w14:paraId="3250AEC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line =  text.Split(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'\r'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).Length;</w:t>
      </w:r>
    </w:p>
    <w:p w14:paraId="5C4DA849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line;</w:t>
      </w:r>
    </w:p>
    <w:p w14:paraId="2A3DE7D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3F4DFFB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44159B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&lt;summary&gt;</w:t>
      </w:r>
    </w:p>
    <w:p w14:paraId="5A1C2197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Writes ManoKnyga.txt file</w:t>
      </w:r>
    </w:p>
    <w:p w14:paraId="044182B7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&lt;/summary&gt;</w:t>
      </w:r>
    </w:p>
    <w:p w14:paraId="6040465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WriteBook(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text1,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text2)</w:t>
      </w:r>
    </w:p>
    <w:p w14:paraId="1CD6BF90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757FAFE1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main = text1;</w:t>
      </w:r>
    </w:p>
    <w:p w14:paraId="3E8B504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other = text2;</w:t>
      </w:r>
    </w:p>
    <w:p w14:paraId="0192E832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7BE26F12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(main !=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14:paraId="38CC0C7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14:paraId="0707DBA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"empty"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53831B2B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word = Regex.Match(other,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@"\w+"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RegexOptions.IgnoreCase).Value;</w:t>
      </w:r>
    </w:p>
    <w:p w14:paraId="67B6179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</w:p>
    <w:p w14:paraId="4FB4B774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index = main.IndexOf(word);</w:t>
      </w:r>
    </w:p>
    <w:p w14:paraId="62EEB9A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(index == -1)</w:t>
      </w:r>
    </w:p>
    <w:p w14:paraId="7B560832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2E856B0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 += main +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 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4F672DE0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4457D7C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78FD81E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306D2C8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14:paraId="6751CDBF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Removes Used up parts</w:t>
      </w:r>
    </w:p>
    <w:p w14:paraId="484EF3A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output += main.Substring(0, index);</w:t>
      </w:r>
    </w:p>
    <w:p w14:paraId="17E60A4A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main = main.Remove(0, index + word.Length);</w:t>
      </w:r>
    </w:p>
    <w:p w14:paraId="6F256A5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Match match = Regex.Match(main, </w:t>
      </w:r>
      <w:r>
        <w:rPr>
          <w:rFonts w:ascii="Consolas" w:hAnsi="Consolas" w:cs="Consolas"/>
          <w:color w:val="800000"/>
          <w:sz w:val="19"/>
          <w:szCs w:val="19"/>
          <w:lang w:eastAsia="lt-LT"/>
        </w:rPr>
        <w:t>@"\w"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096D3A97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(match.Success)</w:t>
      </w:r>
    </w:p>
    <w:p w14:paraId="3E6D622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main = main.Remove(0, match.Index);</w:t>
      </w:r>
    </w:p>
    <w:p w14:paraId="055AA3C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</w:p>
    <w:p w14:paraId="014A7CB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main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21A017E8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14:paraId="15C1F06F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4C318670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Swaps strings</w:t>
      </w:r>
    </w:p>
    <w:p w14:paraId="22FF4A0C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temp = main;</w:t>
      </w:r>
    </w:p>
    <w:p w14:paraId="36C877F1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    main = other;</w:t>
      </w:r>
    </w:p>
    <w:p w14:paraId="43AE1A4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other = temp;</w:t>
      </w:r>
    </w:p>
    <w:p w14:paraId="093261A6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14:paraId="6CD8C098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2617643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output += other;</w:t>
      </w:r>
    </w:p>
    <w:p w14:paraId="0002C9AD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output;</w:t>
      </w:r>
    </w:p>
    <w:p w14:paraId="05FFA374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B2E560F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7BA8589B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045C2D45" w14:textId="77777777" w:rsidR="005D4B09" w:rsidRDefault="005D4B09" w:rsidP="005D4B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482C666B" w14:textId="4FB913E4" w:rsidR="00AB7416" w:rsidRDefault="00AB7416" w:rsidP="00AB7416">
      <w:pPr>
        <w:pStyle w:val="Programostekstas"/>
      </w:pPr>
    </w:p>
    <w:p w14:paraId="0A3D043F" w14:textId="4A7B5907" w:rsidR="00B759F5" w:rsidRDefault="00B759F5" w:rsidP="00AB7416">
      <w:pPr>
        <w:pStyle w:val="Programostekstas"/>
      </w:pPr>
      <w:r>
        <w:t>Program.cs:</w:t>
      </w:r>
    </w:p>
    <w:p w14:paraId="30A4CB0A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14:paraId="3D0E0058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System.Text.RegularExpressions;</w:t>
      </w:r>
    </w:p>
    <w:p w14:paraId="5D301545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System.Collections.Generic;</w:t>
      </w:r>
    </w:p>
    <w:p w14:paraId="18ACE816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C505CAC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Lab04</w:t>
      </w:r>
    </w:p>
    <w:p w14:paraId="720013AA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14:paraId="07FF5127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lt-LT"/>
        </w:rPr>
        <w:t>Program</w:t>
      </w:r>
    </w:p>
    <w:p w14:paraId="68D90A53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14:paraId="696E0517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args)</w:t>
      </w:r>
    </w:p>
    <w:p w14:paraId="3CC6359F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14:paraId="1B03EEAE" w14:textId="4ABB47EA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input1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"Knyga1.txt"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00E83B7E" w14:textId="0DC2A8F6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input2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"Knyga2.txt"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683EFFAD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"Rodikliai.txt"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14:paraId="53E384D0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A6AF342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sentenceChar = {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'!'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'?'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'.'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};</w:t>
      </w:r>
    </w:p>
    <w:p w14:paraId="540300B2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punctuation = {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 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'.'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','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'!'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'?'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'.'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':'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'('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')'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'\t'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'\r'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'\n'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'\''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'"'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};</w:t>
      </w:r>
    </w:p>
    <w:p w14:paraId="123E7EB7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028FE1FD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Reads Data</w:t>
      </w:r>
    </w:p>
    <w:p w14:paraId="64DD6087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text1 = InOut.ReadText(input1);</w:t>
      </w:r>
    </w:p>
    <w:p w14:paraId="1BCD0F09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text2 = InOut.ReadText(input2);</w:t>
      </w:r>
    </w:p>
    <w:p w14:paraId="24C69DA5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29A8074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Creates Sentence List</w:t>
      </w:r>
    </w:p>
    <w:p w14:paraId="2C3EE737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sentences1 = text1.Split(sentenceChar);</w:t>
      </w:r>
    </w:p>
    <w:p w14:paraId="0438F33D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sentences2 = text2.Split(sentenceChar);</w:t>
      </w:r>
    </w:p>
    <w:p w14:paraId="17D81EDD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5924C47F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Creates word List</w:t>
      </w:r>
    </w:p>
    <w:p w14:paraId="72932F86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words1 = text1.Split(punctuation, StringSplitOptions.RemoveEmptyEntries);</w:t>
      </w:r>
    </w:p>
    <w:p w14:paraId="13931D65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[] words2 = text2.Split(punctuation, StringSplitOptions.RemoveEmptyEntries);</w:t>
      </w:r>
    </w:p>
    <w:p w14:paraId="0DDB6CF5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</w:p>
    <w:p w14:paraId="35EFAE7F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Creates Intial File</w:t>
      </w:r>
    </w:p>
    <w:p w14:paraId="47062084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InOut.CreateFile(output);</w:t>
      </w:r>
    </w:p>
    <w:p w14:paraId="511A54C0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A3219B2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Common Word Count</w:t>
      </w:r>
    </w:p>
    <w:p w14:paraId="6F10BA99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&gt; CommonWords = TaskUtils.GetCommonWords(words1, words2);</w:t>
      </w:r>
    </w:p>
    <w:p w14:paraId="6FD36003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InOut.WriteWordRepetitions(CommonWords, </w:t>
      </w:r>
    </w:p>
    <w:p w14:paraId="1B174A9A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TaskUtils.GetRepetition(CommonWords, words1), </w:t>
      </w:r>
    </w:p>
    <w:p w14:paraId="6795C4FE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output,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{input1}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 Common Word Count:"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77B33650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1378670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InOut.WriteWordRepetitions(CommonWords, </w:t>
      </w:r>
    </w:p>
    <w:p w14:paraId="3A2D3567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TaskUtils.GetRepetition(CommonWords, words2), </w:t>
      </w:r>
    </w:p>
    <w:p w14:paraId="73668B87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output,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{input2}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 Common Word Count:"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14:paraId="4003B573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6954DCE8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Sentences</w:t>
      </w:r>
    </w:p>
    <w:p w14:paraId="77ABB234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InOut.WriteLongestSentence(output, </w:t>
      </w:r>
    </w:p>
    <w:p w14:paraId="10E073BF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{input1}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 Longest Sentence Info:"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</w:p>
    <w:p w14:paraId="0DC52DCC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sentences1, </w:t>
      </w:r>
    </w:p>
    <w:p w14:paraId="607AA28E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text1);</w:t>
      </w:r>
    </w:p>
    <w:p w14:paraId="5BBB0B4F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31ADBADB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InOut.WriteLongestSentence(output, </w:t>
      </w:r>
    </w:p>
    <w:p w14:paraId="70E61F46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$"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{input2}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 xml:space="preserve"> Longest Sentence Info:"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</w:p>
    <w:p w14:paraId="474AB7B7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sentences2, </w:t>
      </w:r>
    </w:p>
    <w:p w14:paraId="1876C7EA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                   text2);</w:t>
      </w:r>
    </w:p>
    <w:p w14:paraId="1FE02D15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14:paraId="762E46A2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InOut.WriteString(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"ManoKnyga.txt"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 TaskUtils.WriteBook(text1, text2));</w:t>
      </w:r>
    </w:p>
    <w:p w14:paraId="6858A40B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14:paraId="2B9A291E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14:paraId="542825AF" w14:textId="77777777" w:rsidR="001A6015" w:rsidRDefault="001A6015" w:rsidP="001A60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14:paraId="79133EFA" w14:textId="6E5D2286" w:rsidR="00B759F5" w:rsidRDefault="00B759F5" w:rsidP="00AB7416">
      <w:pPr>
        <w:pStyle w:val="Programostekstas"/>
      </w:pPr>
    </w:p>
    <w:p w14:paraId="0602618D" w14:textId="77777777" w:rsidR="005F6E3F" w:rsidRPr="00844988" w:rsidRDefault="005F6E3F" w:rsidP="00AB7416">
      <w:pPr>
        <w:pStyle w:val="Programostekstas"/>
      </w:pPr>
    </w:p>
    <w:p w14:paraId="6A61EE76" w14:textId="77777777" w:rsidR="00AB7416" w:rsidRPr="00844988" w:rsidRDefault="00AB7416" w:rsidP="00AB7416">
      <w:pPr>
        <w:pStyle w:val="Heading2"/>
      </w:pPr>
      <w:bookmarkStart w:id="23" w:name="_Toc51687518"/>
      <w:r w:rsidRPr="00844988">
        <w:t>Pradiniai duomenys ir rezultatai</w:t>
      </w:r>
      <w:bookmarkEnd w:id="23"/>
    </w:p>
    <w:p w14:paraId="1CF70ADA" w14:textId="0C938CD6" w:rsidR="00AC36EB" w:rsidRDefault="00AC36EB" w:rsidP="00AC36EB">
      <w:pPr>
        <w:pStyle w:val="Programostekstas"/>
      </w:pPr>
      <w:r>
        <w:t>Pradiniai duomenys 1:</w:t>
      </w:r>
    </w:p>
    <w:p w14:paraId="4C68071E" w14:textId="77777777" w:rsidR="00AC36EB" w:rsidRDefault="00AC36EB" w:rsidP="00AC36EB">
      <w:pPr>
        <w:pStyle w:val="Programostekstas"/>
      </w:pPr>
    </w:p>
    <w:p w14:paraId="4DE5E409" w14:textId="041A730C" w:rsidR="00AC36EB" w:rsidRDefault="00AC36EB" w:rsidP="00AC36EB">
      <w:pPr>
        <w:pStyle w:val="Programostekstas"/>
      </w:pPr>
      <w:r>
        <w:t>Knyga1.txt:</w:t>
      </w:r>
    </w:p>
    <w:p w14:paraId="05BC421E" w14:textId="77777777" w:rsidR="00732542" w:rsidRDefault="00732542" w:rsidP="00AC36EB">
      <w:pPr>
        <w:pStyle w:val="Programostekstas"/>
      </w:pPr>
    </w:p>
    <w:p w14:paraId="7C86A3F9" w14:textId="77777777" w:rsidR="00AC36EB" w:rsidRDefault="00AC36EB" w:rsidP="00AC36EB">
      <w:pPr>
        <w:pStyle w:val="Programostekstas"/>
      </w:pPr>
      <w:r>
        <w:t xml:space="preserve">Lorem ipsum dolor sit amet, consectetur adipiscing elit, sed do </w:t>
      </w:r>
    </w:p>
    <w:p w14:paraId="544D88DB" w14:textId="77777777" w:rsidR="00AC36EB" w:rsidRDefault="00AC36EB" w:rsidP="00AC36EB">
      <w:pPr>
        <w:pStyle w:val="Programostekstas"/>
      </w:pPr>
      <w:r>
        <w:t xml:space="preserve">eiusmod tempor incididunt ut labore et dolore magna aliqua. Ut enim </w:t>
      </w:r>
    </w:p>
    <w:p w14:paraId="3D882E13" w14:textId="77777777" w:rsidR="00AC36EB" w:rsidRDefault="00AC36EB" w:rsidP="00AC36EB">
      <w:pPr>
        <w:pStyle w:val="Programostekstas"/>
      </w:pPr>
      <w:r>
        <w:t xml:space="preserve">ad minim veniam, quis nostrud exercitation ullamco laboris nisi ut aliquip </w:t>
      </w:r>
    </w:p>
    <w:p w14:paraId="2C5C53B0" w14:textId="77777777" w:rsidR="00AC36EB" w:rsidRDefault="00AC36EB" w:rsidP="00AC36EB">
      <w:pPr>
        <w:pStyle w:val="Programostekstas"/>
      </w:pPr>
      <w:r>
        <w:t xml:space="preserve">ex ea commodo consequat. Duis aute irure dolor in reprehenderit in voluptate </w:t>
      </w:r>
    </w:p>
    <w:p w14:paraId="6D035709" w14:textId="77777777" w:rsidR="00AC36EB" w:rsidRDefault="00AC36EB" w:rsidP="00AC36EB">
      <w:pPr>
        <w:pStyle w:val="Programostekstas"/>
      </w:pPr>
      <w:r>
        <w:t xml:space="preserve">velit esse cillum dolore eu fugiat nulla pariatur. </w:t>
      </w:r>
    </w:p>
    <w:p w14:paraId="342ED4C7" w14:textId="77777777" w:rsidR="00AC36EB" w:rsidRDefault="00AC36EB" w:rsidP="00AC36EB">
      <w:pPr>
        <w:pStyle w:val="Programostekstas"/>
      </w:pPr>
      <w:r>
        <w:t xml:space="preserve">Excepteur sint occaecat cupidatat non proident, sunt in culpa </w:t>
      </w:r>
    </w:p>
    <w:p w14:paraId="2CB23571" w14:textId="77777777" w:rsidR="00AC36EB" w:rsidRDefault="00AC36EB" w:rsidP="00AB7416">
      <w:pPr>
        <w:pStyle w:val="Programostekstas"/>
      </w:pPr>
      <w:r>
        <w:t>qui officia deserunt mollit anim id est laborum.</w:t>
      </w:r>
    </w:p>
    <w:p w14:paraId="7E5EB552" w14:textId="77777777" w:rsidR="00732542" w:rsidRDefault="00732542" w:rsidP="00AB7416">
      <w:pPr>
        <w:pStyle w:val="Programostekstas"/>
      </w:pPr>
    </w:p>
    <w:p w14:paraId="761CC9CD" w14:textId="605E44D0" w:rsidR="00AC36EB" w:rsidRDefault="00AC36EB" w:rsidP="00AB7416">
      <w:pPr>
        <w:pStyle w:val="Programostekstas"/>
      </w:pPr>
      <w:r>
        <w:t>Knyga2.txt:</w:t>
      </w:r>
    </w:p>
    <w:p w14:paraId="1B82CDB6" w14:textId="77777777" w:rsidR="00732542" w:rsidRDefault="00732542" w:rsidP="00AB7416">
      <w:pPr>
        <w:pStyle w:val="Programostekstas"/>
      </w:pPr>
    </w:p>
    <w:p w14:paraId="6C862448" w14:textId="77777777" w:rsidR="00AF6EE9" w:rsidRDefault="00AF6EE9" w:rsidP="00AF6EE9">
      <w:pPr>
        <w:pStyle w:val="Programostekstas"/>
      </w:pPr>
      <w:r>
        <w:t xml:space="preserve">nostrud KitoksŽodis ullamco laboris nisi ut aliquip </w:t>
      </w:r>
    </w:p>
    <w:p w14:paraId="712AD7B0" w14:textId="77777777" w:rsidR="00AF6EE9" w:rsidRDefault="00AF6EE9" w:rsidP="00AF6EE9">
      <w:pPr>
        <w:pStyle w:val="Programostekstas"/>
      </w:pPr>
      <w:r>
        <w:t xml:space="preserve">ex ea commodo consequat. Duis aute irure dolor in reprehenderit in voluptate </w:t>
      </w:r>
    </w:p>
    <w:p w14:paraId="13A16CC2" w14:textId="77777777" w:rsidR="00AF6EE9" w:rsidRDefault="00AF6EE9" w:rsidP="00AF6EE9">
      <w:pPr>
        <w:pStyle w:val="Programostekstas"/>
      </w:pPr>
      <w:r>
        <w:t xml:space="preserve">velit esse cillum dolore eu fugiat nulla pariatur. </w:t>
      </w:r>
    </w:p>
    <w:p w14:paraId="32D5FEA8" w14:textId="77777777" w:rsidR="00AF6EE9" w:rsidRDefault="00AF6EE9" w:rsidP="00AF6EE9">
      <w:pPr>
        <w:pStyle w:val="Programostekstas"/>
      </w:pPr>
      <w:r>
        <w:t xml:space="preserve">Excepteur sint occaecat cupidatat non proident, sunt in culpa </w:t>
      </w:r>
    </w:p>
    <w:p w14:paraId="37EC24FF" w14:textId="56974500" w:rsidR="00FF30C1" w:rsidRDefault="00AF6EE9" w:rsidP="00AF6EE9">
      <w:pPr>
        <w:pStyle w:val="Programostekstas"/>
      </w:pPr>
      <w:r>
        <w:t>qui officia deserunt mollit anim id est laborum.</w:t>
      </w:r>
    </w:p>
    <w:p w14:paraId="250B9EE2" w14:textId="77777777" w:rsidR="00141B19" w:rsidRDefault="00141B19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1F2B82A1" w14:textId="202420D0" w:rsidR="00FF30C1" w:rsidRDefault="00FF30C1" w:rsidP="00FA009C">
      <w:pPr>
        <w:pStyle w:val="Programostekstas"/>
      </w:pPr>
      <w:r>
        <w:lastRenderedPageBreak/>
        <w:t>Rezultatai:</w:t>
      </w:r>
    </w:p>
    <w:p w14:paraId="455A407E" w14:textId="3269002F" w:rsidR="00AF6EE9" w:rsidRDefault="00AF6EE9" w:rsidP="00FA009C">
      <w:pPr>
        <w:pStyle w:val="Programostekstas"/>
      </w:pPr>
    </w:p>
    <w:p w14:paraId="0138DFD3" w14:textId="05D54E57" w:rsidR="00AF6EE9" w:rsidRDefault="00AF6EE9" w:rsidP="00FA009C">
      <w:pPr>
        <w:pStyle w:val="Programostekstas"/>
      </w:pPr>
      <w:r>
        <w:t>Rodikliai.txt:</w:t>
      </w:r>
    </w:p>
    <w:p w14:paraId="1446EAF7" w14:textId="7FB0D47A" w:rsidR="00FF30C1" w:rsidRDefault="00FF30C1" w:rsidP="00FA009C">
      <w:pPr>
        <w:pStyle w:val="Programostekstas"/>
      </w:pPr>
    </w:p>
    <w:p w14:paraId="3DD448DA" w14:textId="78A8F881" w:rsidR="00FF30C1" w:rsidRDefault="00AF6EE9" w:rsidP="00FA009C">
      <w:pPr>
        <w:pStyle w:val="Programostekstas"/>
      </w:pPr>
      <w:r>
        <w:rPr>
          <w:noProof/>
          <w:lang w:val="en-US"/>
        </w:rPr>
        <w:drawing>
          <wp:inline distT="0" distB="0" distL="0" distR="0" wp14:anchorId="63EABB7A" wp14:editId="6DBFF864">
            <wp:extent cx="6299835" cy="6206490"/>
            <wp:effectExtent l="0" t="0" r="571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20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E30B3" w14:textId="77777777" w:rsidR="00AC36EB" w:rsidRDefault="00AC36EB" w:rsidP="00AB7416">
      <w:pPr>
        <w:pStyle w:val="Programostekstas"/>
      </w:pPr>
    </w:p>
    <w:p w14:paraId="293D6F81" w14:textId="77777777" w:rsidR="00AF6EE9" w:rsidRDefault="00AF6EE9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07AA313E" w14:textId="34EB66BB" w:rsidR="00AF6EE9" w:rsidRDefault="00AF6EE9" w:rsidP="00AB7416">
      <w:pPr>
        <w:pStyle w:val="Programostekstas"/>
      </w:pPr>
      <w:r>
        <w:lastRenderedPageBreak/>
        <w:t>ManoKnyga.txt:</w:t>
      </w:r>
    </w:p>
    <w:p w14:paraId="45D0D69F" w14:textId="77777777" w:rsidR="00AF6EE9" w:rsidRDefault="00AF6EE9" w:rsidP="00AB7416">
      <w:pPr>
        <w:pStyle w:val="Programostekstas"/>
      </w:pPr>
    </w:p>
    <w:p w14:paraId="7057A77D" w14:textId="30A8827E" w:rsidR="00AF6EE9" w:rsidRDefault="00AF6EE9" w:rsidP="00AB7416">
      <w:pPr>
        <w:pStyle w:val="Programostekstas"/>
      </w:pPr>
      <w:r>
        <w:rPr>
          <w:noProof/>
          <w:lang w:val="en-US"/>
        </w:rPr>
        <w:drawing>
          <wp:inline distT="0" distB="0" distL="0" distR="0" wp14:anchorId="27057B56" wp14:editId="70F636FD">
            <wp:extent cx="6292850" cy="229679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3BE0B" w14:textId="77777777" w:rsidR="00AF6EE9" w:rsidRDefault="00AF6EE9" w:rsidP="00AB7416">
      <w:pPr>
        <w:pStyle w:val="Programostekstas"/>
      </w:pPr>
    </w:p>
    <w:p w14:paraId="4A060BAB" w14:textId="632B1AA6" w:rsidR="00AB7416" w:rsidRDefault="004750F6" w:rsidP="00AB7416">
      <w:pPr>
        <w:pStyle w:val="Programostekstas"/>
      </w:pPr>
      <w:r>
        <w:t>Pradiniai Duomenys</w:t>
      </w:r>
      <w:r w:rsidR="00AC36EB">
        <w:t xml:space="preserve"> 2</w:t>
      </w:r>
      <w:r>
        <w:t>:</w:t>
      </w:r>
    </w:p>
    <w:p w14:paraId="41BAA199" w14:textId="4E9ECADA" w:rsidR="004750F6" w:rsidRDefault="004750F6" w:rsidP="00AB7416">
      <w:pPr>
        <w:pStyle w:val="Programostekstas"/>
      </w:pPr>
    </w:p>
    <w:p w14:paraId="3CD8EADB" w14:textId="6D444FE6" w:rsidR="00C673AB" w:rsidRDefault="00C673AB" w:rsidP="00AB7416">
      <w:pPr>
        <w:pStyle w:val="Programostekstas"/>
      </w:pPr>
      <w:r>
        <w:t>Knyga1.txt:</w:t>
      </w:r>
    </w:p>
    <w:p w14:paraId="70BA1985" w14:textId="77777777" w:rsidR="008B36DC" w:rsidRDefault="008B36DC" w:rsidP="00AB7416">
      <w:pPr>
        <w:pStyle w:val="Programostekstas"/>
      </w:pPr>
    </w:p>
    <w:p w14:paraId="26A1278A" w14:textId="77777777" w:rsidR="00C673AB" w:rsidRDefault="00C673AB" w:rsidP="00C673AB">
      <w:pPr>
        <w:pStyle w:val="Programostekstas"/>
      </w:pPr>
      <w:r>
        <w:t>1,,2,3?</w:t>
      </w:r>
    </w:p>
    <w:p w14:paraId="0F76A1E4" w14:textId="77777777" w:rsidR="00C673AB" w:rsidRDefault="00C673AB" w:rsidP="00C673AB">
      <w:pPr>
        <w:pStyle w:val="Programostekstas"/>
      </w:pPr>
    </w:p>
    <w:p w14:paraId="552D699D" w14:textId="77777777" w:rsidR="00C673AB" w:rsidRDefault="00C673AB" w:rsidP="00C673AB">
      <w:pPr>
        <w:pStyle w:val="Programostekstas"/>
      </w:pPr>
    </w:p>
    <w:p w14:paraId="4A39984E" w14:textId="77777777" w:rsidR="00C673AB" w:rsidRDefault="00C673AB" w:rsidP="00C673AB">
      <w:pPr>
        <w:pStyle w:val="Programostekstas"/>
      </w:pPr>
      <w:r>
        <w:t>4,5,,,,6,7</w:t>
      </w:r>
    </w:p>
    <w:p w14:paraId="4AE62B14" w14:textId="576ABB85" w:rsidR="00C673AB" w:rsidRDefault="00C673AB" w:rsidP="00C673AB">
      <w:pPr>
        <w:pStyle w:val="Programostekstas"/>
      </w:pPr>
      <w:r>
        <w:t>8,9,a.</w:t>
      </w:r>
    </w:p>
    <w:p w14:paraId="34A8D2BB" w14:textId="41050DB2" w:rsidR="00C673AB" w:rsidRDefault="00C673AB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</w:p>
    <w:p w14:paraId="77962DDF" w14:textId="362930AB" w:rsidR="004750F6" w:rsidRDefault="00C673AB" w:rsidP="00C673AB">
      <w:pPr>
        <w:pStyle w:val="Programostekstas"/>
      </w:pPr>
      <w:r>
        <w:t>Knyga2.txt:</w:t>
      </w:r>
    </w:p>
    <w:p w14:paraId="653CEC5B" w14:textId="77777777" w:rsidR="008B36DC" w:rsidRDefault="008B36DC" w:rsidP="00C673AB">
      <w:pPr>
        <w:pStyle w:val="Programostekstas"/>
      </w:pPr>
    </w:p>
    <w:p w14:paraId="70ED097E" w14:textId="77777777" w:rsidR="00C673AB" w:rsidRDefault="00C673AB" w:rsidP="00C673AB">
      <w:pPr>
        <w:pStyle w:val="Programostekstas"/>
      </w:pPr>
      <w:r>
        <w:t>3,,,cceee,,midline ddee,,eeee,,</w:t>
      </w:r>
    </w:p>
    <w:p w14:paraId="64FA810D" w14:textId="5B22F1BB" w:rsidR="00AB7416" w:rsidRDefault="00C673AB" w:rsidP="00C673AB">
      <w:pPr>
        <w:pStyle w:val="Programostekstas"/>
      </w:pPr>
      <w:r>
        <w:t xml:space="preserve"> 4 ,ff,,gg,,7</w:t>
      </w:r>
    </w:p>
    <w:p w14:paraId="66A070D1" w14:textId="3414F29E" w:rsidR="008B36DC" w:rsidRDefault="008B36DC" w:rsidP="00C673AB">
      <w:pPr>
        <w:pStyle w:val="Programostekstas"/>
      </w:pPr>
    </w:p>
    <w:p w14:paraId="22AC786F" w14:textId="5381D084" w:rsidR="008B36DC" w:rsidRDefault="008B36DC" w:rsidP="00C673AB">
      <w:pPr>
        <w:pStyle w:val="Programostekstas"/>
      </w:pPr>
      <w:r>
        <w:t>Rezultatai:</w:t>
      </w:r>
    </w:p>
    <w:p w14:paraId="7935B912" w14:textId="79EB4C16" w:rsidR="00AB7416" w:rsidRDefault="00AB7416" w:rsidP="00AB7416">
      <w:pPr>
        <w:pStyle w:val="Programostekstas"/>
      </w:pPr>
    </w:p>
    <w:p w14:paraId="76017941" w14:textId="77777777" w:rsidR="00141B19" w:rsidRDefault="00141B19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52D2F3CF" w14:textId="49DB1D57" w:rsidR="008B36DC" w:rsidRDefault="008B36DC" w:rsidP="00AB7416">
      <w:pPr>
        <w:pStyle w:val="Programostekstas"/>
      </w:pPr>
      <w:r>
        <w:lastRenderedPageBreak/>
        <w:t>Rodikliai.txt:</w:t>
      </w:r>
    </w:p>
    <w:p w14:paraId="64669286" w14:textId="4E100E19" w:rsidR="008B36DC" w:rsidRDefault="008B36DC" w:rsidP="00AB7416">
      <w:pPr>
        <w:pStyle w:val="Programostekstas"/>
      </w:pPr>
    </w:p>
    <w:p w14:paraId="58F9B2BE" w14:textId="277B113D" w:rsidR="008B36DC" w:rsidRDefault="008B36DC" w:rsidP="00AB7416">
      <w:pPr>
        <w:pStyle w:val="Programostekstas"/>
      </w:pPr>
      <w:r>
        <w:rPr>
          <w:noProof/>
          <w:lang w:val="en-US"/>
        </w:rPr>
        <w:drawing>
          <wp:inline distT="0" distB="0" distL="0" distR="0" wp14:anchorId="7A481197" wp14:editId="7BD68DB1">
            <wp:extent cx="4297680" cy="42976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29CD" w14:textId="67D7F3CB" w:rsidR="008B36DC" w:rsidRDefault="008B36DC" w:rsidP="00AB7416">
      <w:pPr>
        <w:pStyle w:val="Programostekstas"/>
      </w:pPr>
    </w:p>
    <w:p w14:paraId="62B09580" w14:textId="22D9FAC6" w:rsidR="008B36DC" w:rsidRDefault="008B36DC" w:rsidP="00AB7416">
      <w:pPr>
        <w:pStyle w:val="Programostekstas"/>
      </w:pPr>
      <w:r>
        <w:t>ManoKnyga.txt:</w:t>
      </w:r>
    </w:p>
    <w:p w14:paraId="1F76318F" w14:textId="1457F433" w:rsidR="008B36DC" w:rsidRDefault="008B36DC" w:rsidP="00AB7416">
      <w:pPr>
        <w:pStyle w:val="Programostekstas"/>
      </w:pPr>
    </w:p>
    <w:p w14:paraId="0D3FF351" w14:textId="38642D79" w:rsidR="008B36DC" w:rsidRDefault="008B36DC" w:rsidP="00AB7416">
      <w:pPr>
        <w:pStyle w:val="Programostekstas"/>
      </w:pPr>
      <w:r>
        <w:rPr>
          <w:noProof/>
          <w:lang w:val="en-US"/>
        </w:rPr>
        <w:drawing>
          <wp:inline distT="0" distB="0" distL="0" distR="0" wp14:anchorId="017148C8" wp14:editId="29FA08D9">
            <wp:extent cx="3434715" cy="17354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474E" w14:textId="4AAE029B" w:rsidR="008B36DC" w:rsidRDefault="008B36DC" w:rsidP="00AB7416">
      <w:pPr>
        <w:pStyle w:val="Programostekstas"/>
      </w:pPr>
    </w:p>
    <w:p w14:paraId="1D09D037" w14:textId="77777777" w:rsidR="00D1074F" w:rsidRDefault="00D1074F" w:rsidP="00D1074F">
      <w:pPr>
        <w:pStyle w:val="Heading2"/>
      </w:pPr>
      <w:bookmarkStart w:id="24" w:name="_Toc51687519"/>
      <w:r>
        <w:t>Dėstytojo pastabos</w:t>
      </w:r>
      <w:bookmarkEnd w:id="24"/>
    </w:p>
    <w:p w14:paraId="1C859E62" w14:textId="77777777" w:rsidR="00D1074F" w:rsidRDefault="00D1074F" w:rsidP="00D1074F"/>
    <w:p w14:paraId="4D19C541" w14:textId="77777777" w:rsidR="00D1074F" w:rsidRDefault="00D1074F" w:rsidP="00D1074F"/>
    <w:p w14:paraId="70B13C88" w14:textId="77777777" w:rsidR="00D1074F" w:rsidRPr="00D1074F" w:rsidRDefault="00D1074F" w:rsidP="00D1074F"/>
    <w:p w14:paraId="5A6C1927" w14:textId="77777777" w:rsidR="007E6559" w:rsidRPr="0015714D" w:rsidRDefault="00AD1B2E" w:rsidP="006E731F">
      <w:pPr>
        <w:pStyle w:val="Heading1"/>
      </w:pPr>
      <w:bookmarkStart w:id="25" w:name="_Toc51687520"/>
      <w:r>
        <w:lastRenderedPageBreak/>
        <w:t>P</w:t>
      </w:r>
      <w:r w:rsidR="00B62B7E">
        <w:t>aveldėjimas</w:t>
      </w:r>
      <w:bookmarkEnd w:id="25"/>
    </w:p>
    <w:p w14:paraId="000DCECE" w14:textId="77777777" w:rsidR="007E6559" w:rsidRPr="00844988" w:rsidRDefault="007E6559" w:rsidP="007E6559">
      <w:pPr>
        <w:pStyle w:val="Heading2"/>
      </w:pPr>
      <w:bookmarkStart w:id="26" w:name="_Toc51687521"/>
      <w:r w:rsidRPr="00844988">
        <w:t>Darbo užduotis</w:t>
      </w:r>
      <w:bookmarkEnd w:id="26"/>
    </w:p>
    <w:p w14:paraId="2CC35BF3" w14:textId="77777777" w:rsidR="007E6559" w:rsidRDefault="007E6559" w:rsidP="007E6559"/>
    <w:p w14:paraId="5DAB4C13" w14:textId="77777777" w:rsidR="007E6559" w:rsidRDefault="007E6559" w:rsidP="007E6559"/>
    <w:p w14:paraId="0F92515E" w14:textId="77777777" w:rsidR="007E6559" w:rsidRPr="00844988" w:rsidRDefault="007E6559" w:rsidP="007E6559"/>
    <w:p w14:paraId="7B483C2A" w14:textId="77777777" w:rsidR="007E6559" w:rsidRPr="00844988" w:rsidRDefault="007E6559" w:rsidP="007E6559">
      <w:pPr>
        <w:pStyle w:val="Heading2"/>
      </w:pPr>
      <w:bookmarkStart w:id="27" w:name="_Toc51687522"/>
      <w:r w:rsidRPr="00844988">
        <w:t>Programos tekstas</w:t>
      </w:r>
      <w:bookmarkEnd w:id="27"/>
    </w:p>
    <w:p w14:paraId="1D39203B" w14:textId="77777777" w:rsidR="007E6559" w:rsidRDefault="007E6559" w:rsidP="007E6559">
      <w:pPr>
        <w:pStyle w:val="Programostekstas"/>
      </w:pPr>
    </w:p>
    <w:p w14:paraId="33962C69" w14:textId="77777777" w:rsidR="007E6559" w:rsidRDefault="007E6559" w:rsidP="007E6559">
      <w:pPr>
        <w:pStyle w:val="Programostekstas"/>
      </w:pPr>
    </w:p>
    <w:p w14:paraId="23327BBB" w14:textId="77777777" w:rsidR="007E6559" w:rsidRPr="00844988" w:rsidRDefault="007E6559" w:rsidP="007E6559">
      <w:pPr>
        <w:pStyle w:val="Programostekstas"/>
      </w:pPr>
    </w:p>
    <w:p w14:paraId="62C188A0" w14:textId="77777777" w:rsidR="007E6559" w:rsidRPr="00844988" w:rsidRDefault="007E6559" w:rsidP="007E6559">
      <w:pPr>
        <w:pStyle w:val="Heading2"/>
      </w:pPr>
      <w:bookmarkStart w:id="28" w:name="_Toc51687523"/>
      <w:r w:rsidRPr="00844988">
        <w:t>Pradiniai duomenys ir rezultatai</w:t>
      </w:r>
      <w:bookmarkEnd w:id="28"/>
    </w:p>
    <w:p w14:paraId="35A35E35" w14:textId="77777777" w:rsidR="007E6559" w:rsidRDefault="007E6559" w:rsidP="007E6559">
      <w:pPr>
        <w:pStyle w:val="Programostekstas"/>
      </w:pPr>
    </w:p>
    <w:p w14:paraId="5761E94D" w14:textId="77777777" w:rsidR="007E6559" w:rsidRDefault="007E6559" w:rsidP="007E6559">
      <w:pPr>
        <w:pStyle w:val="Programostekstas"/>
      </w:pPr>
    </w:p>
    <w:p w14:paraId="624004D7" w14:textId="77777777" w:rsidR="00AB7416" w:rsidRDefault="00AB7416" w:rsidP="007E6559">
      <w:pPr>
        <w:pStyle w:val="Programostekstas"/>
      </w:pPr>
    </w:p>
    <w:p w14:paraId="4D068C17" w14:textId="77777777" w:rsidR="00D1074F" w:rsidRDefault="00D1074F" w:rsidP="00D1074F">
      <w:pPr>
        <w:pStyle w:val="Heading2"/>
      </w:pPr>
      <w:bookmarkStart w:id="29" w:name="_Toc51687524"/>
      <w:r>
        <w:t>Dėstytojo pastabos</w:t>
      </w:r>
      <w:bookmarkEnd w:id="29"/>
    </w:p>
    <w:p w14:paraId="0F391BFC" w14:textId="77777777" w:rsidR="00D1074F" w:rsidRDefault="00D1074F" w:rsidP="00D1074F"/>
    <w:p w14:paraId="1CF34CEB" w14:textId="77777777" w:rsidR="00D1074F" w:rsidRDefault="00D1074F" w:rsidP="00D1074F"/>
    <w:p w14:paraId="3CDA99F4" w14:textId="77777777" w:rsidR="00D1074F" w:rsidRPr="00D1074F" w:rsidRDefault="00D1074F" w:rsidP="00D1074F"/>
    <w:sectPr w:rsidR="00D1074F" w:rsidRPr="00D1074F" w:rsidSect="00572435">
      <w:type w:val="continuous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E6F6C" w14:textId="77777777" w:rsidR="009D2302" w:rsidRDefault="009D2302">
      <w:r>
        <w:separator/>
      </w:r>
    </w:p>
  </w:endnote>
  <w:endnote w:type="continuationSeparator" w:id="0">
    <w:p w14:paraId="25B456D6" w14:textId="77777777" w:rsidR="009D2302" w:rsidRDefault="009D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AA351" w14:textId="77777777" w:rsidR="008C5169" w:rsidRDefault="008C5169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4FF82A26" w14:textId="77777777" w:rsidR="008C5169" w:rsidRDefault="008C5169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5F307" w14:textId="01D216E7" w:rsidR="008C5169" w:rsidRDefault="008C5169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B7C26">
      <w:rPr>
        <w:rStyle w:val="PageNumber"/>
        <w:noProof/>
      </w:rPr>
      <w:t>50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2AE71" w14:textId="7189BE20" w:rsidR="008C5169" w:rsidRDefault="008C5169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B7C2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B6102" w14:textId="77777777" w:rsidR="009D2302" w:rsidRDefault="009D2302">
      <w:r>
        <w:separator/>
      </w:r>
    </w:p>
  </w:footnote>
  <w:footnote w:type="continuationSeparator" w:id="0">
    <w:p w14:paraId="216CAFD7" w14:textId="77777777" w:rsidR="009D2302" w:rsidRDefault="009D2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28324" w14:textId="77777777" w:rsidR="008C5169" w:rsidRPr="00EB5168" w:rsidRDefault="008C5169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39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0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1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1"/>
  </w:num>
  <w:num w:numId="34">
    <w:abstractNumId w:val="37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styleLockTheme/>
  <w:styleLockQFSet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9F"/>
    <w:rsid w:val="00000825"/>
    <w:rsid w:val="00000873"/>
    <w:rsid w:val="00020542"/>
    <w:rsid w:val="00032827"/>
    <w:rsid w:val="0004230A"/>
    <w:rsid w:val="0005232C"/>
    <w:rsid w:val="00063CC5"/>
    <w:rsid w:val="0009306E"/>
    <w:rsid w:val="00095BEC"/>
    <w:rsid w:val="000B7C26"/>
    <w:rsid w:val="000C4293"/>
    <w:rsid w:val="000D62BF"/>
    <w:rsid w:val="000D7D75"/>
    <w:rsid w:val="000F7F7F"/>
    <w:rsid w:val="00100F55"/>
    <w:rsid w:val="00103131"/>
    <w:rsid w:val="00114BF6"/>
    <w:rsid w:val="00141B19"/>
    <w:rsid w:val="001423FA"/>
    <w:rsid w:val="00153BBE"/>
    <w:rsid w:val="0015714D"/>
    <w:rsid w:val="00162AC0"/>
    <w:rsid w:val="00193001"/>
    <w:rsid w:val="001A6015"/>
    <w:rsid w:val="001B1565"/>
    <w:rsid w:val="001E733B"/>
    <w:rsid w:val="001F0046"/>
    <w:rsid w:val="00204E53"/>
    <w:rsid w:val="00216DBA"/>
    <w:rsid w:val="00220013"/>
    <w:rsid w:val="00254120"/>
    <w:rsid w:val="00254243"/>
    <w:rsid w:val="00260F87"/>
    <w:rsid w:val="00271B1D"/>
    <w:rsid w:val="0028307C"/>
    <w:rsid w:val="002845D1"/>
    <w:rsid w:val="0029155A"/>
    <w:rsid w:val="00291C8F"/>
    <w:rsid w:val="002949A3"/>
    <w:rsid w:val="002A4567"/>
    <w:rsid w:val="002C3085"/>
    <w:rsid w:val="002C56BD"/>
    <w:rsid w:val="002D1661"/>
    <w:rsid w:val="002E12A5"/>
    <w:rsid w:val="002E3EF8"/>
    <w:rsid w:val="002F60F6"/>
    <w:rsid w:val="003334F4"/>
    <w:rsid w:val="00371865"/>
    <w:rsid w:val="00386180"/>
    <w:rsid w:val="003F1D21"/>
    <w:rsid w:val="003F630C"/>
    <w:rsid w:val="0041248A"/>
    <w:rsid w:val="00415D80"/>
    <w:rsid w:val="00421252"/>
    <w:rsid w:val="0045736B"/>
    <w:rsid w:val="004750F6"/>
    <w:rsid w:val="004771C9"/>
    <w:rsid w:val="00477FCC"/>
    <w:rsid w:val="004965DE"/>
    <w:rsid w:val="004A6A01"/>
    <w:rsid w:val="004C3D88"/>
    <w:rsid w:val="004E181F"/>
    <w:rsid w:val="004E385B"/>
    <w:rsid w:val="0052026C"/>
    <w:rsid w:val="00531F41"/>
    <w:rsid w:val="00531F74"/>
    <w:rsid w:val="0053511B"/>
    <w:rsid w:val="00572435"/>
    <w:rsid w:val="005A52A0"/>
    <w:rsid w:val="005B13B5"/>
    <w:rsid w:val="005C73ED"/>
    <w:rsid w:val="005D4B09"/>
    <w:rsid w:val="005F283E"/>
    <w:rsid w:val="005F6E3F"/>
    <w:rsid w:val="00610595"/>
    <w:rsid w:val="006517FE"/>
    <w:rsid w:val="0067178B"/>
    <w:rsid w:val="006746C9"/>
    <w:rsid w:val="006C31FE"/>
    <w:rsid w:val="006D0554"/>
    <w:rsid w:val="006E4BE5"/>
    <w:rsid w:val="006E731F"/>
    <w:rsid w:val="007016E8"/>
    <w:rsid w:val="00727538"/>
    <w:rsid w:val="00727B09"/>
    <w:rsid w:val="00732542"/>
    <w:rsid w:val="00746C1F"/>
    <w:rsid w:val="00747A01"/>
    <w:rsid w:val="00770695"/>
    <w:rsid w:val="00782E9F"/>
    <w:rsid w:val="007868BA"/>
    <w:rsid w:val="007B4B65"/>
    <w:rsid w:val="007E6559"/>
    <w:rsid w:val="007F39F5"/>
    <w:rsid w:val="00803FE4"/>
    <w:rsid w:val="008118BC"/>
    <w:rsid w:val="008301E0"/>
    <w:rsid w:val="00844381"/>
    <w:rsid w:val="00844988"/>
    <w:rsid w:val="008A6F10"/>
    <w:rsid w:val="008B36DC"/>
    <w:rsid w:val="008C5169"/>
    <w:rsid w:val="008D3EB6"/>
    <w:rsid w:val="00906F8C"/>
    <w:rsid w:val="009109BD"/>
    <w:rsid w:val="0091768C"/>
    <w:rsid w:val="00932992"/>
    <w:rsid w:val="0094335F"/>
    <w:rsid w:val="009457D4"/>
    <w:rsid w:val="00952E9A"/>
    <w:rsid w:val="00953893"/>
    <w:rsid w:val="00965287"/>
    <w:rsid w:val="00970322"/>
    <w:rsid w:val="009D2302"/>
    <w:rsid w:val="009E0401"/>
    <w:rsid w:val="00A049DD"/>
    <w:rsid w:val="00A0560D"/>
    <w:rsid w:val="00A60F35"/>
    <w:rsid w:val="00A61D9A"/>
    <w:rsid w:val="00A6795E"/>
    <w:rsid w:val="00A732D1"/>
    <w:rsid w:val="00A943A7"/>
    <w:rsid w:val="00AB7416"/>
    <w:rsid w:val="00AC36EB"/>
    <w:rsid w:val="00AD1B2E"/>
    <w:rsid w:val="00AE0E37"/>
    <w:rsid w:val="00AE7C8B"/>
    <w:rsid w:val="00AF6EE9"/>
    <w:rsid w:val="00B011A7"/>
    <w:rsid w:val="00B357AD"/>
    <w:rsid w:val="00B62B7E"/>
    <w:rsid w:val="00B746C5"/>
    <w:rsid w:val="00B759F5"/>
    <w:rsid w:val="00B9327F"/>
    <w:rsid w:val="00B9724D"/>
    <w:rsid w:val="00BA4DB8"/>
    <w:rsid w:val="00BE20CB"/>
    <w:rsid w:val="00BE7267"/>
    <w:rsid w:val="00BF48F0"/>
    <w:rsid w:val="00C11BE4"/>
    <w:rsid w:val="00C34637"/>
    <w:rsid w:val="00C423D0"/>
    <w:rsid w:val="00C673AB"/>
    <w:rsid w:val="00C71218"/>
    <w:rsid w:val="00C76854"/>
    <w:rsid w:val="00C804C0"/>
    <w:rsid w:val="00C87140"/>
    <w:rsid w:val="00CB586E"/>
    <w:rsid w:val="00CD58DB"/>
    <w:rsid w:val="00D10218"/>
    <w:rsid w:val="00D1074F"/>
    <w:rsid w:val="00D253F8"/>
    <w:rsid w:val="00D4131A"/>
    <w:rsid w:val="00D415BE"/>
    <w:rsid w:val="00D5274E"/>
    <w:rsid w:val="00D560C9"/>
    <w:rsid w:val="00D665F7"/>
    <w:rsid w:val="00D81485"/>
    <w:rsid w:val="00D968A6"/>
    <w:rsid w:val="00DA4EA4"/>
    <w:rsid w:val="00DE6D2F"/>
    <w:rsid w:val="00E03A86"/>
    <w:rsid w:val="00E22F3B"/>
    <w:rsid w:val="00E350E4"/>
    <w:rsid w:val="00E37755"/>
    <w:rsid w:val="00E55394"/>
    <w:rsid w:val="00E768B1"/>
    <w:rsid w:val="00E9220B"/>
    <w:rsid w:val="00EB5168"/>
    <w:rsid w:val="00EC0F37"/>
    <w:rsid w:val="00F15878"/>
    <w:rsid w:val="00F16C66"/>
    <w:rsid w:val="00F32903"/>
    <w:rsid w:val="00F35C24"/>
    <w:rsid w:val="00F434BC"/>
    <w:rsid w:val="00F45991"/>
    <w:rsid w:val="00F57CA1"/>
    <w:rsid w:val="00F617B2"/>
    <w:rsid w:val="00F826EF"/>
    <w:rsid w:val="00F93867"/>
    <w:rsid w:val="00FA009C"/>
    <w:rsid w:val="00FD05BD"/>
    <w:rsid w:val="00FE5FE7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7E707C"/>
  <w15:docId w15:val="{9F3FB659-4BB2-4F06-9BA0-9E12C0B4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5BD"/>
    <w:pPr>
      <w:spacing w:after="200" w:line="276" w:lineRule="auto"/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FD05BD"/>
    <w:pPr>
      <w:keepNext/>
      <w:pageBreakBefore/>
      <w:numPr>
        <w:numId w:val="33"/>
      </w:numPr>
      <w:ind w:left="425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05BD"/>
    <w:pPr>
      <w:keepNext/>
      <w:numPr>
        <w:ilvl w:val="1"/>
        <w:numId w:val="33"/>
      </w:numPr>
      <w:spacing w:before="200"/>
      <w:ind w:left="567" w:hanging="567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A943A7"/>
    <w:pPr>
      <w:tabs>
        <w:tab w:val="left" w:pos="1134"/>
        <w:tab w:val="right" w:leader="dot" w:pos="9639"/>
      </w:tabs>
      <w:spacing w:before="120"/>
      <w:ind w:left="567" w:firstLine="0"/>
      <w:jc w:val="left"/>
    </w:p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Heading2Char">
    <w:name w:val="Heading 2 Char"/>
    <w:link w:val="Heading2"/>
    <w:uiPriority w:val="9"/>
    <w:rsid w:val="00FD05BD"/>
    <w:rPr>
      <w:rFonts w:ascii="Arial" w:hAnsi="Arial"/>
      <w:b/>
      <w:bCs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locked/>
    <w:rsid w:val="00C423D0"/>
    <w:pPr>
      <w:tabs>
        <w:tab w:val="left" w:pos="6096"/>
      </w:tabs>
      <w:spacing w:before="240"/>
      <w:ind w:left="4820" w:firstLine="0"/>
    </w:pPr>
  </w:style>
  <w:style w:type="paragraph" w:customStyle="1" w:styleId="Vireliouraai">
    <w:name w:val="Viršelio užrašai"/>
    <w:basedOn w:val="Normal"/>
    <w:locked/>
    <w:rsid w:val="00A61D9A"/>
    <w:pPr>
      <w:spacing w:after="0"/>
      <w:ind w:firstLine="0"/>
      <w:jc w:val="center"/>
    </w:pPr>
  </w:style>
  <w:style w:type="paragraph" w:customStyle="1" w:styleId="Ataskaita">
    <w:name w:val="Ataskaita"/>
    <w:basedOn w:val="Normal"/>
    <w:next w:val="Vireliouraai"/>
    <w:locked/>
    <w:rsid w:val="00906F8C"/>
    <w:pPr>
      <w:spacing w:after="120"/>
      <w:jc w:val="center"/>
    </w:pPr>
    <w:rPr>
      <w:sz w:val="28"/>
    </w:rPr>
  </w:style>
  <w:style w:type="paragraph" w:customStyle="1" w:styleId="Ataskaitospavadinimas">
    <w:name w:val="Ataskaitos pavadinimas"/>
    <w:basedOn w:val="Vireliouraai"/>
    <w:next w:val="Vireliouraai"/>
    <w:locked/>
    <w:rsid w:val="00906F8C"/>
    <w:rPr>
      <w:b/>
      <w:sz w:val="36"/>
    </w:rPr>
  </w:style>
  <w:style w:type="paragraph" w:customStyle="1" w:styleId="Programostekstas">
    <w:name w:val="Programos tekstas"/>
    <w:basedOn w:val="Normal"/>
    <w:rsid w:val="00FD05BD"/>
    <w:pPr>
      <w:ind w:firstLine="0"/>
      <w:contextualSpacing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rsid w:val="00A6795E"/>
    <w:rPr>
      <w:sz w:val="16"/>
      <w:szCs w:val="16"/>
    </w:rPr>
  </w:style>
  <w:style w:type="paragraph" w:styleId="CommentText">
    <w:name w:val="annotation text"/>
    <w:basedOn w:val="Normal"/>
    <w:semiHidden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rsid w:val="00A6795E"/>
    <w:rPr>
      <w:b/>
      <w:bCs/>
    </w:rPr>
  </w:style>
  <w:style w:type="paragraph" w:styleId="BalloonText">
    <w:name w:val="Balloon Text"/>
    <w:basedOn w:val="Normal"/>
    <w:semiHidden/>
    <w:rsid w:val="00A6795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724D"/>
    <w:rPr>
      <w:color w:val="808080"/>
    </w:rPr>
  </w:style>
  <w:style w:type="paragraph" w:customStyle="1" w:styleId="Vireliouraaiparykintas">
    <w:name w:val="Viršelio užrašai (paryškintas)"/>
    <w:basedOn w:val="Vireliouraai"/>
    <w:next w:val="Vireliouraai"/>
    <w:qFormat/>
    <w:rsid w:val="00906F8C"/>
    <w:rPr>
      <w:b/>
    </w:rPr>
  </w:style>
  <w:style w:type="paragraph" w:customStyle="1" w:styleId="Autoriusparykintas">
    <w:name w:val="Autorius (paryškintas)"/>
    <w:basedOn w:val="Autorius"/>
    <w:next w:val="Autorius"/>
    <w:qFormat/>
    <w:rsid w:val="0045736B"/>
    <w:pPr>
      <w:spacing w:before="60"/>
    </w:pPr>
    <w:rPr>
      <w:b/>
    </w:rPr>
  </w:style>
  <w:style w:type="paragraph" w:customStyle="1" w:styleId="Autorirmasvirutinis">
    <w:name w:val="Autorių rėmas (viršutinis)"/>
    <w:basedOn w:val="Autorius"/>
    <w:next w:val="Autorius"/>
    <w:qFormat/>
    <w:rsid w:val="00C423D0"/>
    <w:pPr>
      <w:pBdr>
        <w:top w:val="single" w:sz="4" w:space="1" w:color="D4AF37"/>
      </w:pBdr>
      <w:spacing w:before="0"/>
    </w:pPr>
  </w:style>
  <w:style w:type="paragraph" w:customStyle="1" w:styleId="Autorirmasapatinis">
    <w:name w:val="Autorių rėmas (apatinis)"/>
    <w:basedOn w:val="Autorius"/>
    <w:next w:val="Vireliouraai"/>
    <w:qFormat/>
    <w:rsid w:val="00C423D0"/>
    <w:pPr>
      <w:pBdr>
        <w:bottom w:val="single" w:sz="4" w:space="1" w:color="D4AF37"/>
      </w:pBd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sta\Desktop\KTU-OOP-Semester1-main\Ataskait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6746899-A22F-4567-9BAE-A89674E6B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Ataskaita.dotx</Template>
  <TotalTime>130</TotalTime>
  <Pages>50</Pages>
  <Words>10981</Words>
  <Characters>62598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73433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Stankevičius Normantas</dc:creator>
  <cp:lastModifiedBy>Admin</cp:lastModifiedBy>
  <cp:revision>69</cp:revision>
  <cp:lastPrinted>2021-11-26T19:09:00Z</cp:lastPrinted>
  <dcterms:created xsi:type="dcterms:W3CDTF">2021-09-20T12:52:00Z</dcterms:created>
  <dcterms:modified xsi:type="dcterms:W3CDTF">2021-11-26T19:14:00Z</dcterms:modified>
</cp:coreProperties>
</file>